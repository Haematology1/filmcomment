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A04" w:rsidRPr="00112AAA" w:rsidRDefault="00305A04" w:rsidP="00305A0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en-US"/>
        </w:rPr>
        <w:instrText xml:space="preserve"> DATE \@ "d MMMM yyyy" </w:instrTex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7 June 2024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:rsidR="00305A04" w:rsidRPr="00305A04" w:rsidRDefault="00305A04" w:rsidP="00305A04">
      <w:pPr>
        <w:jc w:val="center"/>
        <w:rPr>
          <w:rFonts w:ascii="Times New Roman" w:hAnsi="Times New Roman" w:cs="Times New Roman"/>
          <w:color w:val="0000DA"/>
        </w:rPr>
      </w:pPr>
      <w:r w:rsidRPr="00AD611C">
        <w:rPr>
          <w:rFonts w:ascii="Times New Roman" w:hAnsi="Times New Roman" w:cs="Times New Roman"/>
          <w:b/>
          <w:sz w:val="24"/>
          <w:szCs w:val="24"/>
        </w:rPr>
        <w:t>BLOOD FILM COMMENT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6750"/>
      </w:tblGrid>
      <w:tr w:rsidR="00AC40D7" w:rsidTr="00F26C14">
        <w:tc>
          <w:tcPr>
            <w:tcW w:w="2335" w:type="dxa"/>
          </w:tcPr>
          <w:p w:rsidR="00AC40D7" w:rsidRDefault="00AC40D7" w:rsidP="00F26C14">
            <w:pPr>
              <w:spacing w:line="276" w:lineRule="auto"/>
            </w:pPr>
            <w:r w:rsidRPr="00AD611C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6750" w:type="dxa"/>
          </w:tcPr>
          <w:p w:rsidR="00AC40D7" w:rsidRDefault="00AC40D7" w:rsidP="00AC40D7"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F592C75" wp14:editId="5B0B5F6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267200" cy="323850"/>
                      <wp:effectExtent l="0" t="0" r="0" b="762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C40D7" w:rsidRPr="00F26C14" w:rsidRDefault="00AC40D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592C7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margin-left:-5.4pt;margin-top:0;width:336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" filled="f" stroked="f" strokeweight=".5pt">
                      <v:textbox style="mso-fit-shape-to-text:t" inset=",0,,0">
                        <w:txbxContent>
                          <w:p w:rsidR="00AC40D7" w:rsidRPr="00F26C14" w:rsidRDefault="00AC40D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26C14" w:rsidTr="00F26C14">
        <w:tc>
          <w:tcPr>
            <w:tcW w:w="2335" w:type="dxa"/>
          </w:tcPr>
          <w:p w:rsidR="00F26C14" w:rsidRDefault="00F26C14" w:rsidP="00F26C14">
            <w:pPr>
              <w:spacing w:line="276" w:lineRule="auto"/>
            </w:pPr>
            <w:r w:rsidRPr="00AD611C">
              <w:rPr>
                <w:rFonts w:ascii="Times New Roman" w:hAnsi="Times New Roman" w:cs="Times New Roman"/>
                <w:b/>
                <w:sz w:val="24"/>
                <w:szCs w:val="24"/>
              </w:rPr>
              <w:t>AGE:</w:t>
            </w:r>
            <w:r w:rsidRPr="00AD611C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6750" w:type="dxa"/>
          </w:tcPr>
          <w:p w:rsidR="00F26C14" w:rsidRDefault="00F26C14" w:rsidP="00F26C14"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9ABCC1B" wp14:editId="2EC20D7D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267200" cy="323850"/>
                      <wp:effectExtent l="0" t="0" r="0" b="7620"/>
                      <wp:wrapSquare wrapText="bothSides"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26C14" w:rsidRPr="00F26C14" w:rsidRDefault="00F26C1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ABCC1B" id="Text Box 15" o:spid="_x0000_s1027" type="#_x0000_t202" style="position:absolute;margin-left:-5.4pt;margin-top:0;width:336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" filled="f" stroked="f" strokeweight=".5pt">
                      <v:textbox style="mso-fit-shape-to-text:t" inset=",0,,0">
                        <w:txbxContent>
                          <w:p w:rsidR="00F26C14" w:rsidRPr="00F26C14" w:rsidRDefault="00F26C1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26C14" w:rsidTr="00F26C14">
        <w:tc>
          <w:tcPr>
            <w:tcW w:w="2335" w:type="dxa"/>
          </w:tcPr>
          <w:p w:rsidR="00F26C14" w:rsidRDefault="00F26C14" w:rsidP="00F26C14">
            <w:pPr>
              <w:spacing w:line="276" w:lineRule="auto"/>
            </w:pPr>
            <w:r w:rsidRPr="00AD611C">
              <w:rPr>
                <w:rFonts w:ascii="Times New Roman" w:hAnsi="Times New Roman" w:cs="Times New Roman"/>
                <w:b/>
                <w:sz w:val="24"/>
                <w:szCs w:val="24"/>
              </w:rPr>
              <w:t>SEX:</w:t>
            </w:r>
          </w:p>
        </w:tc>
        <w:tc>
          <w:tcPr>
            <w:tcW w:w="6750" w:type="dxa"/>
          </w:tcPr>
          <w:p w:rsidR="00F26C14" w:rsidRDefault="00F26C14" w:rsidP="00F26C14"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94FF7B6" wp14:editId="0BDF03A5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267200" cy="323850"/>
                      <wp:effectExtent l="0" t="0" r="0" b="7620"/>
                      <wp:wrapSquare wrapText="bothSides"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26C14" w:rsidRPr="00F26C14" w:rsidRDefault="00F26C1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4FF7B6" id="Text Box 16" o:spid="_x0000_s1028" type="#_x0000_t202" style="position:absolute;margin-left:-5.4pt;margin-top:0;width:336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" filled="f" stroked="f" strokeweight=".5pt">
                      <v:textbox style="mso-fit-shape-to-text:t" inset=",0,,0">
                        <w:txbxContent>
                          <w:p w:rsidR="00F26C14" w:rsidRPr="00F26C14" w:rsidRDefault="00F26C1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26C14" w:rsidTr="00F26C14">
        <w:tc>
          <w:tcPr>
            <w:tcW w:w="2335" w:type="dxa"/>
          </w:tcPr>
          <w:p w:rsidR="00F26C14" w:rsidRDefault="00F26C14" w:rsidP="00F26C14">
            <w:pPr>
              <w:spacing w:line="276" w:lineRule="auto"/>
            </w:pPr>
            <w:r w:rsidRPr="00AD611C">
              <w:rPr>
                <w:rFonts w:ascii="Times New Roman" w:hAnsi="Times New Roman" w:cs="Times New Roman"/>
                <w:b/>
                <w:sz w:val="24"/>
                <w:szCs w:val="24"/>
              </w:rPr>
              <w:t>INDICATION:</w:t>
            </w:r>
          </w:p>
        </w:tc>
        <w:tc>
          <w:tcPr>
            <w:tcW w:w="6750" w:type="dxa"/>
          </w:tcPr>
          <w:p w:rsidR="00F26C14" w:rsidRDefault="00F26C14" w:rsidP="00F26C14"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154D4AE" wp14:editId="0E7008CE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267200" cy="323850"/>
                      <wp:effectExtent l="0" t="0" r="0" b="7620"/>
                      <wp:wrapSquare wrapText="bothSides"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26C14" w:rsidRPr="00F26C14" w:rsidRDefault="00F26C1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54D4AE" id="Text Box 17" o:spid="_x0000_s1029" type="#_x0000_t202" style="position:absolute;margin-left:-5.4pt;margin-top:0;width:336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" filled="f" stroked="f" strokeweight=".5pt">
                      <v:textbox style="mso-fit-shape-to-text:t" inset=",0,,0">
                        <w:txbxContent>
                          <w:p w:rsidR="00F26C14" w:rsidRPr="00F26C14" w:rsidRDefault="00F26C1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26C14" w:rsidTr="00F26C14">
        <w:tc>
          <w:tcPr>
            <w:tcW w:w="2335" w:type="dxa"/>
          </w:tcPr>
          <w:p w:rsidR="00F26C14" w:rsidRDefault="00F26C14" w:rsidP="00F26C14">
            <w:pPr>
              <w:spacing w:line="276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ERYTHROCYTES</w:t>
            </w:r>
            <w:r w:rsidRPr="00AD611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F26C14" w:rsidRDefault="00F26C14" w:rsidP="00F26C14"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5268B3A" wp14:editId="72B7F933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4267200" cy="323850"/>
                      <wp:effectExtent l="0" t="0" r="0" b="7620"/>
                      <wp:wrapSquare wrapText="bothSides"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26C14" w:rsidRPr="00F26C14" w:rsidRDefault="00F26C14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268B3A" id="Text Box 18" o:spid="_x0000_s1030" type="#_x0000_t202" style="position:absolute;margin-left:-5.4pt;margin-top:.05pt;width:336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" filled="f" stroked="f" strokeweight=".5pt">
                      <v:textbox style="mso-fit-shape-to-text:t" inset=",0,,0">
                        <w:txbxContent>
                          <w:p w:rsidR="00F26C14" w:rsidRPr="00F26C14" w:rsidRDefault="00F26C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26C14" w:rsidTr="00F26C14">
        <w:tc>
          <w:tcPr>
            <w:tcW w:w="2335" w:type="dxa"/>
          </w:tcPr>
          <w:p w:rsidR="00F26C14" w:rsidRDefault="00F26C14" w:rsidP="00F26C14">
            <w:pPr>
              <w:spacing w:line="276" w:lineRule="auto"/>
            </w:pPr>
            <w:r w:rsidRPr="00AD611C">
              <w:rPr>
                <w:rFonts w:ascii="Times New Roman" w:hAnsi="Times New Roman" w:cs="Times New Roman"/>
                <w:b/>
                <w:sz w:val="24"/>
                <w:szCs w:val="24"/>
              </w:rPr>
              <w:t>LEUCOCYTES</w:t>
            </w:r>
            <w:r w:rsidRPr="00AD611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F26C14" w:rsidRDefault="00F26C14" w:rsidP="00F26C14"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6F68257" wp14:editId="69F329BB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4267200" cy="323850"/>
                      <wp:effectExtent l="0" t="0" r="0" b="7620"/>
                      <wp:wrapSquare wrapText="bothSides"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26C14" w:rsidRPr="00F26C14" w:rsidRDefault="00F26C14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68257" id="Text Box 19" o:spid="_x0000_s1031" type="#_x0000_t202" style="position:absolute;margin-left:-5.4pt;margin-top:.05pt;width:336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" filled="f" stroked="f" strokeweight=".5pt">
                      <v:textbox style="mso-fit-shape-to-text:t" inset=",0,,0">
                        <w:txbxContent>
                          <w:p w:rsidR="00F26C14" w:rsidRPr="00F26C14" w:rsidRDefault="00F26C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26C14" w:rsidTr="00F26C14">
        <w:tc>
          <w:tcPr>
            <w:tcW w:w="2335" w:type="dxa"/>
          </w:tcPr>
          <w:p w:rsidR="00F26C14" w:rsidRDefault="00F26C14" w:rsidP="00F26C14">
            <w:pPr>
              <w:spacing w:line="276" w:lineRule="auto"/>
            </w:pPr>
            <w:r w:rsidRPr="00AD611C">
              <w:rPr>
                <w:rFonts w:ascii="Times New Roman" w:hAnsi="Times New Roman" w:cs="Times New Roman"/>
                <w:b/>
                <w:sz w:val="24"/>
                <w:szCs w:val="24"/>
              </w:rPr>
              <w:t>PLATELETS</w:t>
            </w:r>
            <w:r w:rsidRPr="00AD611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F26C14" w:rsidRDefault="00F26C14" w:rsidP="00F26C14"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F5B2528" wp14:editId="26AD3EBB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1270</wp:posOffset>
                      </wp:positionV>
                      <wp:extent cx="4267200" cy="323850"/>
                      <wp:effectExtent l="0" t="0" r="0" b="7620"/>
                      <wp:wrapSquare wrapText="bothSides"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26C14" w:rsidRPr="00F26C14" w:rsidRDefault="00F26C14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B2528" id="Text Box 20" o:spid="_x0000_s1032" type="#_x0000_t202" style="position:absolute;margin-left:-5.4pt;margin-top:.1pt;width:336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" filled="f" stroked="f" strokeweight=".5pt">
                      <v:textbox style="mso-fit-shape-to-text:t" inset=",0,,0">
                        <w:txbxContent>
                          <w:p w:rsidR="00F26C14" w:rsidRPr="00F26C14" w:rsidRDefault="00F26C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26C14" w:rsidTr="00F26C14">
        <w:tc>
          <w:tcPr>
            <w:tcW w:w="2335" w:type="dxa"/>
          </w:tcPr>
          <w:p w:rsidR="00F26C14" w:rsidRDefault="00F26C14" w:rsidP="00F26C14">
            <w:pPr>
              <w:spacing w:line="276" w:lineRule="auto"/>
            </w:pPr>
            <w:r w:rsidRPr="00AD611C">
              <w:rPr>
                <w:rFonts w:ascii="Times New Roman" w:hAnsi="Times New Roman" w:cs="Times New Roman"/>
                <w:b/>
                <w:sz w:val="24"/>
                <w:szCs w:val="24"/>
              </w:rPr>
              <w:t>COMMENT:</w:t>
            </w:r>
            <w:r w:rsidRPr="00AD611C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</w:tc>
        <w:tc>
          <w:tcPr>
            <w:tcW w:w="6750" w:type="dxa"/>
          </w:tcPr>
          <w:p w:rsidR="00F26C14" w:rsidRDefault="00F26C14" w:rsidP="00F26C14"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7A6E935" wp14:editId="194D56B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4267200" cy="323850"/>
                      <wp:effectExtent l="0" t="0" r="0" b="7620"/>
                      <wp:wrapSquare wrapText="bothSides"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26C14" w:rsidRPr="00F26C14" w:rsidRDefault="00F26C14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A6E935" id="Text Box 21" o:spid="_x0000_s1033" type="#_x0000_t202" style="position:absolute;margin-left:-5.4pt;margin-top:.05pt;width:336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" filled="f" stroked="f" strokeweight=".5pt">
                      <v:textbox style="mso-fit-shape-to-text:t" inset=",0,,0">
                        <w:txbxContent>
                          <w:p w:rsidR="00F26C14" w:rsidRPr="00F26C14" w:rsidRDefault="00F26C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26C14" w:rsidTr="00F26C14">
        <w:tc>
          <w:tcPr>
            <w:tcW w:w="2335" w:type="dxa"/>
          </w:tcPr>
          <w:p w:rsidR="00F26C14" w:rsidRPr="00F26C14" w:rsidRDefault="00F26C14" w:rsidP="00F26C14">
            <w:pPr>
              <w:ind w:left="2880" w:hanging="288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1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SUGGEST: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</w:t>
            </w:r>
          </w:p>
        </w:tc>
        <w:tc>
          <w:tcPr>
            <w:tcW w:w="6750" w:type="dxa"/>
          </w:tcPr>
          <w:p w:rsidR="00F26C14" w:rsidRDefault="00F26C14" w:rsidP="00F26C14"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976C2AC" wp14:editId="5C1749D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4267200" cy="323850"/>
                      <wp:effectExtent l="0" t="0" r="0" b="7620"/>
                      <wp:wrapSquare wrapText="bothSides"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26C14" w:rsidRPr="00F26C14" w:rsidRDefault="00F26C14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76C2AC" id="Text Box 22" o:spid="_x0000_s1034" type="#_x0000_t202" style="position:absolute;margin-left:-5.4pt;margin-top:.05pt;width:336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" filled="f" stroked="f" strokeweight=".5pt">
                      <v:textbox style="mso-fit-shape-to-text:t" inset=",0,,0">
                        <w:txbxContent>
                          <w:p w:rsidR="00F26C14" w:rsidRPr="00F26C14" w:rsidRDefault="00F26C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F26C14" w:rsidRPr="00AD611C" w:rsidRDefault="00F26C14" w:rsidP="00F26C14">
      <w:pPr>
        <w:spacing w:after="0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</w:p>
    <w:p w:rsidR="00F26C14" w:rsidRPr="00AD611C" w:rsidRDefault="00F26C14" w:rsidP="00F26C14">
      <w:pPr>
        <w:spacing w:after="0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</w:p>
    <w:p w:rsidR="00F26C14" w:rsidRPr="00AD611C" w:rsidRDefault="00F26C14" w:rsidP="00F26C14">
      <w:pPr>
        <w:spacing w:after="0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 w:rsidRPr="00AD611C">
        <w:rPr>
          <w:rFonts w:ascii="Times New Roman" w:hAnsi="Times New Roman" w:cs="Times New Roman"/>
          <w:sz w:val="24"/>
          <w:szCs w:val="24"/>
        </w:rPr>
        <w:t xml:space="preserve">  Validated by</w:t>
      </w:r>
    </w:p>
    <w:p w:rsidR="00F26C14" w:rsidRPr="00AD611C" w:rsidRDefault="00F26C14" w:rsidP="00F26C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11C">
        <w:rPr>
          <w:rFonts w:ascii="Times New Roman" w:hAnsi="Times New Roman" w:cs="Times New Roman"/>
          <w:sz w:val="24"/>
          <w:szCs w:val="24"/>
        </w:rPr>
        <w:tab/>
      </w:r>
      <w:r w:rsidRPr="00AD611C">
        <w:rPr>
          <w:rFonts w:ascii="Times New Roman" w:hAnsi="Times New Roman" w:cs="Times New Roman"/>
          <w:sz w:val="24"/>
          <w:szCs w:val="24"/>
        </w:rPr>
        <w:tab/>
      </w:r>
      <w:r w:rsidRPr="00AD611C">
        <w:rPr>
          <w:rFonts w:ascii="Times New Roman" w:hAnsi="Times New Roman" w:cs="Times New Roman"/>
          <w:sz w:val="24"/>
          <w:szCs w:val="24"/>
        </w:rPr>
        <w:tab/>
      </w:r>
    </w:p>
    <w:p w:rsidR="00F26C14" w:rsidRPr="00AD611C" w:rsidRDefault="00F26C14" w:rsidP="00F26C1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6C14" w:rsidRPr="00AD611C" w:rsidRDefault="00F26C14" w:rsidP="00F26C1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6C14" w:rsidRPr="00AD611C" w:rsidRDefault="00F26C14" w:rsidP="00F26C1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D611C">
        <w:rPr>
          <w:rFonts w:ascii="Times New Roman" w:hAnsi="Times New Roman" w:cs="Times New Roman"/>
          <w:b/>
          <w:sz w:val="24"/>
          <w:szCs w:val="24"/>
        </w:rPr>
        <w:t xml:space="preserve">DRS. </w:t>
      </w:r>
      <w:r>
        <w:rPr>
          <w:rFonts w:ascii="Times New Roman" w:hAnsi="Times New Roman" w:cs="Times New Roman"/>
          <w:b/>
          <w:sz w:val="24"/>
          <w:szCs w:val="24"/>
        </w:rPr>
        <w:t>AMOAKO/ HANSON</w:t>
      </w:r>
      <w:bookmarkStart w:id="0" w:name="_GoBack"/>
      <w:bookmarkEnd w:id="0"/>
    </w:p>
    <w:p w:rsidR="00AE4674" w:rsidRPr="00112AAA" w:rsidRDefault="00AE4674" w:rsidP="00112AAA"/>
    <w:sectPr w:rsidR="00AE4674" w:rsidRPr="00112AA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6A8" w:rsidRDefault="003076A8" w:rsidP="001F5331">
      <w:pPr>
        <w:spacing w:after="0" w:line="240" w:lineRule="auto"/>
      </w:pPr>
      <w:r>
        <w:separator/>
      </w:r>
    </w:p>
  </w:endnote>
  <w:endnote w:type="continuationSeparator" w:id="0">
    <w:p w:rsidR="003076A8" w:rsidRDefault="003076A8" w:rsidP="001F5331">
      <w:pPr>
        <w:spacing w:after="0" w:line="240" w:lineRule="auto"/>
      </w:pPr>
      <w:r>
        <w:continuationSeparator/>
      </w:r>
    </w:p>
  </w:endnote>
  <w:endnote w:type="continuationNotice" w:id="1">
    <w:p w:rsidR="003076A8" w:rsidRDefault="003076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331" w:rsidRDefault="001F5331">
    <w:pPr>
      <w:pStyle w:val="Footer"/>
    </w:pPr>
    <w:r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5144B3F8" wp14:editId="53B91F16">
          <wp:simplePos x="0" y="0"/>
          <wp:positionH relativeFrom="margin">
            <wp:align>center</wp:align>
          </wp:positionH>
          <wp:positionV relativeFrom="page">
            <wp:posOffset>8887460</wp:posOffset>
          </wp:positionV>
          <wp:extent cx="6229350" cy="1386205"/>
          <wp:effectExtent l="0" t="0" r="0" b="4445"/>
          <wp:wrapThrough wrapText="bothSides">
            <wp:wrapPolygon edited="0">
              <wp:start x="0" y="0"/>
              <wp:lineTo x="0" y="21372"/>
              <wp:lineTo x="21534" y="21372"/>
              <wp:lineTo x="21534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haem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9350" cy="1386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6A8" w:rsidRDefault="003076A8" w:rsidP="001F5331">
      <w:pPr>
        <w:spacing w:after="0" w:line="240" w:lineRule="auto"/>
      </w:pPr>
      <w:r>
        <w:separator/>
      </w:r>
    </w:p>
  </w:footnote>
  <w:footnote w:type="continuationSeparator" w:id="0">
    <w:p w:rsidR="003076A8" w:rsidRDefault="003076A8" w:rsidP="001F5331">
      <w:pPr>
        <w:spacing w:after="0" w:line="240" w:lineRule="auto"/>
      </w:pPr>
      <w:r>
        <w:continuationSeparator/>
      </w:r>
    </w:p>
  </w:footnote>
  <w:footnote w:type="continuationNotice" w:id="1">
    <w:p w:rsidR="003076A8" w:rsidRDefault="003076A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331" w:rsidRDefault="001F5331">
    <w:pPr>
      <w:pStyle w:val="Header"/>
      <w:rPr>
        <w:rFonts w:ascii="Times New Roman" w:hAnsi="Times New Roman" w:cs="Times New Roman"/>
        <w:b/>
        <w:color w:val="2D0660"/>
        <w:sz w:val="24"/>
        <w:szCs w:val="24"/>
      </w:rPr>
    </w:pPr>
    <w:r w:rsidRPr="00B72FF9">
      <w:rPr>
        <w:rFonts w:ascii="Times New Roman" w:hAnsi="Times New Roman" w:cs="Times New Roman"/>
        <w:b/>
        <w:color w:val="2D0660"/>
        <w:sz w:val="24"/>
        <w:szCs w:val="24"/>
      </w:rPr>
      <w:t xml:space="preserve">Ref: </w:t>
    </w:r>
  </w:p>
  <w:p w:rsidR="001F5331" w:rsidRDefault="001F5331">
    <w:pPr>
      <w:pStyle w:val="Header"/>
      <w:rPr>
        <w:rFonts w:ascii="Times New Roman" w:hAnsi="Times New Roman" w:cs="Times New Roman"/>
        <w:b/>
        <w:color w:val="2D0660"/>
        <w:sz w:val="24"/>
        <w:szCs w:val="24"/>
      </w:rPr>
    </w:pPr>
  </w:p>
  <w:p w:rsidR="001F5331" w:rsidRDefault="001F5331">
    <w:pPr>
      <w:pStyle w:val="Header"/>
      <w:rPr>
        <w:rFonts w:ascii="Times New Roman" w:hAnsi="Times New Roman" w:cs="Times New Roman"/>
        <w:b/>
        <w:color w:val="2D0660"/>
        <w:sz w:val="24"/>
        <w:szCs w:val="24"/>
      </w:rPr>
    </w:pPr>
  </w:p>
  <w:p w:rsidR="001F5331" w:rsidRDefault="001F5331">
    <w:pPr>
      <w:pStyle w:val="Header"/>
      <w:rPr>
        <w:rFonts w:ascii="Times New Roman" w:hAnsi="Times New Roman" w:cs="Times New Roman"/>
        <w:b/>
        <w:color w:val="2D0660"/>
        <w:sz w:val="24"/>
        <w:szCs w:val="24"/>
      </w:rPr>
    </w:pPr>
  </w:p>
  <w:p w:rsidR="001F5331" w:rsidRDefault="001F5331">
    <w:pPr>
      <w:pStyle w:val="Header"/>
      <w:rPr>
        <w:rFonts w:ascii="Times New Roman" w:hAnsi="Times New Roman" w:cs="Times New Roman"/>
        <w:b/>
        <w:color w:val="2D0660"/>
        <w:sz w:val="24"/>
        <w:szCs w:val="24"/>
      </w:rPr>
    </w:pPr>
  </w:p>
  <w:p w:rsidR="001F5331" w:rsidRDefault="001F5331">
    <w:pPr>
      <w:pStyle w:val="Header"/>
    </w:pPr>
  </w:p>
  <w:p w:rsidR="001F5331" w:rsidRDefault="003076A8">
    <w:pPr>
      <w:pStyle w:val="Header"/>
    </w:pPr>
    <w:r>
      <w:rPr>
        <w:rFonts w:ascii="Times New Roman" w:hAnsi="Times New Roman" w:cs="Times New Roman"/>
        <w:b/>
        <w:noProof/>
        <w:color w:val="2D0660"/>
        <w:sz w:val="24"/>
        <w:szCs w:val="24"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9805845" o:spid="_x0000_s2049" type="#_x0000_t75" style="position:absolute;margin-left:0;margin-top:0;width:451.25pt;height:451.25pt;z-index:-251657728;mso-position-horizontal:center;mso-position-horizontal-relative:margin;mso-position-vertical:center;mso-position-vertical-relative:margin" o:allowincell="f">
          <v:imagedata r:id="rId1" o:title="ug lOGO" gain="19661f" blacklevel="22938f"/>
          <w10:wrap anchorx="margin" anchory="margin"/>
        </v:shape>
      </w:pict>
    </w:r>
    <w:r w:rsidR="001F5331" w:rsidRPr="00B72FF9">
      <w:rPr>
        <w:rFonts w:ascii="Times New Roman" w:hAnsi="Times New Roman" w:cs="Times New Roman"/>
        <w:b/>
        <w:color w:val="2D0660"/>
        <w:sz w:val="24"/>
        <w:szCs w:val="24"/>
      </w:rPr>
      <w:t>…………………………………</w:t>
    </w:r>
    <w:r w:rsidR="001F5331">
      <w:rPr>
        <w:rFonts w:ascii="Times New Roman" w:hAnsi="Times New Roman" w:cs="Times New Roman"/>
        <w:b/>
        <w:noProof/>
        <w:color w:val="2D0660"/>
        <w:sz w:val="24"/>
        <w:szCs w:val="24"/>
        <w:lang w:val="en-US"/>
      </w:rPr>
      <w:drawing>
        <wp:anchor distT="0" distB="0" distL="114300" distR="114300" simplePos="0" relativeHeight="251656704" behindDoc="1" locked="0" layoutInCell="1" allowOverlap="1" wp14:anchorId="59BAD1E4" wp14:editId="6F1302D3">
          <wp:simplePos x="0" y="0"/>
          <wp:positionH relativeFrom="page">
            <wp:align>left</wp:align>
          </wp:positionH>
          <wp:positionV relativeFrom="page">
            <wp:posOffset>190500</wp:posOffset>
          </wp:positionV>
          <wp:extent cx="6255385" cy="1252220"/>
          <wp:effectExtent l="0" t="0" r="0" b="5080"/>
          <wp:wrapThrough wrapText="bothSides">
            <wp:wrapPolygon edited="0">
              <wp:start x="0" y="0"/>
              <wp:lineTo x="0" y="21359"/>
              <wp:lineTo x="21510" y="21359"/>
              <wp:lineTo x="21510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HEMATHOLOGY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55385" cy="1252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0BC"/>
    <w:rsid w:val="000B7257"/>
    <w:rsid w:val="0010494C"/>
    <w:rsid w:val="00112AAA"/>
    <w:rsid w:val="001D50BC"/>
    <w:rsid w:val="001F5331"/>
    <w:rsid w:val="00276C4F"/>
    <w:rsid w:val="00305A04"/>
    <w:rsid w:val="003076A8"/>
    <w:rsid w:val="003C7C21"/>
    <w:rsid w:val="005678E3"/>
    <w:rsid w:val="0066031B"/>
    <w:rsid w:val="00743521"/>
    <w:rsid w:val="00AC40D7"/>
    <w:rsid w:val="00AE4674"/>
    <w:rsid w:val="00B577F8"/>
    <w:rsid w:val="00B947D9"/>
    <w:rsid w:val="00C1390B"/>
    <w:rsid w:val="00F2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4BED96D"/>
  <w15:chartTrackingRefBased/>
  <w15:docId w15:val="{04795F6A-C10F-4CBE-BA35-1EA83DB6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331"/>
    <w:rPr>
      <w:lang w:val="cy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331"/>
    <w:rPr>
      <w:lang w:val="cy-GB"/>
    </w:rPr>
  </w:style>
  <w:style w:type="paragraph" w:styleId="Footer">
    <w:name w:val="footer"/>
    <w:basedOn w:val="Normal"/>
    <w:link w:val="FooterChar"/>
    <w:uiPriority w:val="99"/>
    <w:unhideWhenUsed/>
    <w:rsid w:val="001F5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331"/>
    <w:rPr>
      <w:lang w:val="cy-GB"/>
    </w:rPr>
  </w:style>
  <w:style w:type="character" w:styleId="PlaceholderText">
    <w:name w:val="Placeholder Text"/>
    <w:basedOn w:val="DefaultParagraphFont"/>
    <w:uiPriority w:val="99"/>
    <w:semiHidden/>
    <w:rsid w:val="00305A04"/>
    <w:rPr>
      <w:color w:val="808080"/>
    </w:rPr>
  </w:style>
  <w:style w:type="table" w:styleId="TableGrid">
    <w:name w:val="Table Grid"/>
    <w:basedOn w:val="TableNormal"/>
    <w:uiPriority w:val="39"/>
    <w:rsid w:val="0030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Custom%20Office%20Templates\Film%20Comment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36EC6-3D0B-4728-8138-A810EB21E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Film Comment1</Template>
  <TotalTime>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2024-06-07T12:25:00Z</dcterms:created>
  <dcterms:modified xsi:type="dcterms:W3CDTF">2024-06-07T12:25:00Z</dcterms:modified>
</cp:coreProperties>
</file>