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AC5" w:rsidRDefault="00355F6B" w:rsidP="00136AC5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="00136AC5">
        <w:rPr>
          <w:rFonts w:ascii="Times New Roman" w:hAnsi="Times New Roman" w:cs="Times New Roman"/>
          <w:b/>
          <w:sz w:val="24"/>
          <w:szCs w:val="24"/>
        </w:rPr>
        <w:t>th June 2024</w:t>
      </w:r>
    </w:p>
    <w:p w:rsidR="00305A04" w:rsidRPr="00305A04" w:rsidRDefault="00305A04" w:rsidP="00305A04">
      <w:pPr>
        <w:jc w:val="center"/>
        <w:rPr>
          <w:rFonts w:ascii="Times New Roman" w:hAnsi="Times New Roman" w:cs="Times New Roman"/>
          <w:color w:val="0000DA"/>
        </w:rPr>
      </w:pPr>
      <w:r w:rsidRPr="00AD611C">
        <w:rPr>
          <w:rFonts w:ascii="Times New Roman" w:hAnsi="Times New Roman" w:cs="Times New Roman"/>
          <w:b/>
          <w:sz w:val="24"/>
          <w:szCs w:val="24"/>
        </w:rPr>
        <w:t>BLOOD FILM COMMENT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6750"/>
      </w:tblGrid>
      <w:tr w:rsidR="00AC40D7" w:rsidTr="00F26C14">
        <w:tc>
          <w:tcPr>
            <w:tcW w:w="2335" w:type="dxa"/>
          </w:tcPr>
          <w:p w:rsidR="00AC40D7" w:rsidRDefault="00AC40D7" w:rsidP="00F26C14">
            <w:pPr>
              <w:spacing w:line="276" w:lineRule="auto"/>
            </w:pPr>
            <w:r w:rsidRPr="00AD611C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750" w:type="dxa"/>
          </w:tcPr>
          <w:p w:rsidR="00AC40D7" w:rsidRDefault="00AC40D7" w:rsidP="00AC40D7"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592C75" wp14:editId="5B0B5F6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DANIEL SAKPITI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592C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-5.4pt;margin-top:0;width:336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DANIEL SAKPITI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26C14" w:rsidTr="00F26C14">
        <w:tc>
          <w:tcPr>
            <w:tcW w:w="2335" w:type="dxa"/>
          </w:tcPr>
          <w:p w:rsidR="00F26C14" w:rsidRDefault="00F26C14" w:rsidP="00F26C14">
            <w:pPr>
              <w:spacing w:line="276" w:lineRule="auto"/>
            </w:pPr>
            <w:r w:rsidRPr="00AD611C">
              <w:rPr>
                <w:rFonts w:ascii="Times New Roman" w:hAnsi="Times New Roman" w:cs="Times New Roman"/>
                <w:b/>
                <w:sz w:val="24"/>
                <w:szCs w:val="24"/>
              </w:rPr>
              <w:t>AGE:</w:t>
            </w:r>
            <w:r w:rsidRPr="00AD611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6750" w:type="dxa"/>
          </w:tcPr>
          <w:p w:rsidR="00F26C14" w:rsidRDefault="00F26C14" w:rsidP="00F26C14"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9ABCC1B" wp14:editId="2EC20D7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32 YEARS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BCC1B" id="Text Box 15" o:spid="_x0000_s1027" type="#_x0000_t202" style="position:absolute;margin-left:-5.4pt;margin-top:0;width:336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U0KwIAAFIEAAAOAAAAZHJzL2Uyb0RvYy54bWysVMlu2zAQvRfoPxC81/IWN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32 YEARS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26C14" w:rsidTr="00F26C14">
        <w:tc>
          <w:tcPr>
            <w:tcW w:w="2335" w:type="dxa"/>
          </w:tcPr>
          <w:p w:rsidR="00F26C14" w:rsidRDefault="00F26C14" w:rsidP="00F26C14">
            <w:pPr>
              <w:spacing w:line="276" w:lineRule="auto"/>
            </w:pPr>
            <w:r w:rsidRPr="00AD611C">
              <w:rPr>
                <w:rFonts w:ascii="Times New Roman" w:hAnsi="Times New Roman" w:cs="Times New Roman"/>
                <w:b/>
                <w:sz w:val="24"/>
                <w:szCs w:val="24"/>
              </w:rPr>
              <w:t>SEX:</w:t>
            </w:r>
          </w:p>
        </w:tc>
        <w:tc>
          <w:tcPr>
            <w:tcW w:w="6750" w:type="dxa"/>
          </w:tcPr>
          <w:p w:rsidR="00F26C14" w:rsidRDefault="00F26C14" w:rsidP="00F26C14"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94FF7B6" wp14:editId="0BDF03A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FEMALE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FF7B6" id="Text Box 16" o:spid="_x0000_s1028" type="#_x0000_t202" style="position:absolute;margin-left:-5.4pt;margin-top:0;width:336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26C14" w:rsidTr="00F26C14">
        <w:tc>
          <w:tcPr>
            <w:tcW w:w="2335" w:type="dxa"/>
          </w:tcPr>
          <w:p w:rsidR="00F26C14" w:rsidRDefault="00F26C14" w:rsidP="00F26C14">
            <w:pPr>
              <w:spacing w:line="276" w:lineRule="auto"/>
            </w:pPr>
            <w:r w:rsidRPr="00AD611C">
              <w:rPr>
                <w:rFonts w:ascii="Times New Roman" w:hAnsi="Times New Roman" w:cs="Times New Roman"/>
                <w:b/>
                <w:sz w:val="24"/>
                <w:szCs w:val="24"/>
              </w:rPr>
              <w:t>INDICATION:</w:t>
            </w:r>
          </w:p>
        </w:tc>
        <w:tc>
          <w:tcPr>
            <w:tcW w:w="6750" w:type="dxa"/>
          </w:tcPr>
          <w:p w:rsidR="00F26C14" w:rsidRDefault="00F26C14" w:rsidP="00F26C14"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154D4AE" wp14:editId="0E7008C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NHL IN LEUKAEMIA PHASE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4D4AE" id="Text Box 17" o:spid="_x0000_s1029" type="#_x0000_t202" style="position:absolute;margin-left:-5.4pt;margin-top:0;width:336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HEbKwIAAFIEAAAOAAAAZHJzL2Uyb0RvYy54bWysVMlu2zAQvRfoPxC81/JWJ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NHL IN LEUKAEMIA PHASE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26C14" w:rsidTr="00F26C14">
        <w:tc>
          <w:tcPr>
            <w:tcW w:w="2335" w:type="dxa"/>
          </w:tcPr>
          <w:p w:rsidR="00F26C14" w:rsidRDefault="00F26C14" w:rsidP="00F26C14">
            <w:pPr>
              <w:spacing w:line="276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ERYTHROCYTES</w:t>
            </w:r>
            <w:r w:rsidRPr="00AD61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F26C14" w:rsidRDefault="00F26C14" w:rsidP="00F26C14"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268B3A" wp14:editId="72B7F93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Anisopoikilocytosis ( target cells+, stomatocytic+), normochromasia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68B3A" id="Text Box 18" o:spid="_x0000_s1030" type="#_x0000_t202" style="position:absolute;margin-left:-5.4pt;margin-top:.05pt;width:336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Anisopoikilocytosis ( target cells+, stomatocytic+), normochromasia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26C14" w:rsidTr="00F26C14">
        <w:tc>
          <w:tcPr>
            <w:tcW w:w="2335" w:type="dxa"/>
          </w:tcPr>
          <w:p w:rsidR="00F26C14" w:rsidRDefault="00F26C14" w:rsidP="00F26C14">
            <w:pPr>
              <w:spacing w:line="276" w:lineRule="auto"/>
            </w:pPr>
            <w:r w:rsidRPr="00AD611C">
              <w:rPr>
                <w:rFonts w:ascii="Times New Roman" w:hAnsi="Times New Roman" w:cs="Times New Roman"/>
                <w:b/>
                <w:sz w:val="24"/>
                <w:szCs w:val="24"/>
              </w:rPr>
              <w:t>LEUCOCYTES</w:t>
            </w:r>
            <w:r w:rsidRPr="00AD61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F26C14" w:rsidRDefault="00F26C14" w:rsidP="00F26C14"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6F68257" wp14:editId="69F329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Increased. Lymphocytosis, mostly matured looking. Mild neutrophil left shift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68257" id="Text Box 19" o:spid="_x0000_s1031" type="#_x0000_t202" style="position:absolute;margin-left:-5.4pt;margin-top:.05pt;width:336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bRKLAIAAFIEAAAOAAAAZHJzL2Uyb0RvYy54bWysVMlu2zAQvRfoPxC81/IWN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Increased. Lymphocytosis, mostly matured looking. Mild neutrophil left shift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26C14" w:rsidTr="00F26C14">
        <w:tc>
          <w:tcPr>
            <w:tcW w:w="2335" w:type="dxa"/>
          </w:tcPr>
          <w:p w:rsidR="00F26C14" w:rsidRDefault="00F26C14" w:rsidP="00F26C14">
            <w:pPr>
              <w:spacing w:line="276" w:lineRule="auto"/>
            </w:pPr>
            <w:r w:rsidRPr="00AD611C">
              <w:rPr>
                <w:rFonts w:ascii="Times New Roman" w:hAnsi="Times New Roman" w:cs="Times New Roman"/>
                <w:b/>
                <w:sz w:val="24"/>
                <w:szCs w:val="24"/>
              </w:rPr>
              <w:t>PLATELETS</w:t>
            </w:r>
            <w:r w:rsidRPr="00AD611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F26C14" w:rsidRDefault="00F26C14" w:rsidP="00F26C14"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F5B2528" wp14:editId="26AD3E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</wp:posOffset>
                      </wp:positionV>
                      <wp:extent cx="4267200" cy="323850"/>
                      <wp:effectExtent l="0" t="0" r="0" b="7620"/>
                      <wp:wrapSquare wrapText="bothSides"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Slightly increased on film. Few clumps seen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B2528" id="Text Box 20" o:spid="_x0000_s1032" type="#_x0000_t202" style="position:absolute;margin-left:-5.4pt;margin-top:.1pt;width:33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Slightly increased on film. Few clumps seen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26C14" w:rsidTr="00F26C14">
        <w:tc>
          <w:tcPr>
            <w:tcW w:w="2335" w:type="dxa"/>
          </w:tcPr>
          <w:p w:rsidR="00F26C14" w:rsidRDefault="00F26C14" w:rsidP="00F26C14">
            <w:pPr>
              <w:spacing w:line="276" w:lineRule="auto"/>
            </w:pPr>
            <w:r w:rsidRPr="00AD611C">
              <w:rPr>
                <w:rFonts w:ascii="Times New Roman" w:hAnsi="Times New Roman" w:cs="Times New Roman"/>
                <w:b/>
                <w:sz w:val="24"/>
                <w:szCs w:val="24"/>
              </w:rPr>
              <w:t>COMMENT:</w:t>
            </w:r>
            <w:r w:rsidRPr="00AD611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6750" w:type="dxa"/>
          </w:tcPr>
          <w:p w:rsidR="00F26C14" w:rsidRDefault="00F26C14" w:rsidP="00F26C14"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7A6E935" wp14:editId="194D56B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Consistent with 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6E935" id="Text Box 21" o:spid="_x0000_s1033" type="#_x0000_t202" style="position:absolute;margin-left:-5.4pt;margin-top:.05pt;width:336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Consistent with history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26C14" w:rsidTr="00F26C14">
        <w:tc>
          <w:tcPr>
            <w:tcW w:w="2335" w:type="dxa"/>
          </w:tcPr>
          <w:p w:rsidR="00F26C14" w:rsidRPr="00F26C14" w:rsidRDefault="00F26C14" w:rsidP="00F26C14">
            <w:pPr>
              <w:ind w:left="2880" w:hanging="288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50" w:type="dxa"/>
          </w:tcPr>
          <w:p w:rsidR="00F26C14" w:rsidRDefault="00F26C14" w:rsidP="00F26C14"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976C2AC" wp14:editId="5C1749D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6C2AC" id="Text Box 22" o:spid="_x0000_s1034" type="#_x0000_t202" style="position:absolute;margin-left:-5.4pt;margin-top:.05pt;width:336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F26C14" w:rsidRPr="00AD611C" w:rsidRDefault="00F26C14" w:rsidP="00F26C14">
      <w:pPr>
        <w:spacing w:after="0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</w:p>
    <w:p w:rsidR="00F26C14" w:rsidRPr="00AD611C" w:rsidRDefault="00F26C14" w:rsidP="00F26C14">
      <w:pPr>
        <w:spacing w:after="0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</w:p>
    <w:p w:rsidR="00F26C14" w:rsidRPr="00AD611C" w:rsidRDefault="00F26C14" w:rsidP="00F26C14">
      <w:pPr>
        <w:spacing w:after="0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AD611C">
        <w:rPr>
          <w:rFonts w:ascii="Times New Roman" w:hAnsi="Times New Roman" w:cs="Times New Roman"/>
          <w:sz w:val="24"/>
          <w:szCs w:val="24"/>
        </w:rPr>
        <w:t xml:space="preserve">  Validated by</w:t>
      </w:r>
    </w:p>
    <w:p w:rsidR="00F26C14" w:rsidRPr="00AD611C" w:rsidRDefault="00F26C14" w:rsidP="00F26C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D611C">
        <w:rPr>
          <w:rFonts w:ascii="Times New Roman" w:hAnsi="Times New Roman" w:cs="Times New Roman"/>
          <w:sz w:val="24"/>
          <w:szCs w:val="24"/>
        </w:rPr>
        <w:tab/>
      </w:r>
      <w:r w:rsidRPr="00AD611C">
        <w:rPr>
          <w:rFonts w:ascii="Times New Roman" w:hAnsi="Times New Roman" w:cs="Times New Roman"/>
          <w:sz w:val="24"/>
          <w:szCs w:val="24"/>
        </w:rPr>
        <w:tab/>
      </w:r>
      <w:r w:rsidRPr="00AD611C">
        <w:rPr>
          <w:rFonts w:ascii="Times New Roman" w:hAnsi="Times New Roman" w:cs="Times New Roman"/>
          <w:sz w:val="24"/>
          <w:szCs w:val="24"/>
        </w:rPr>
        <w:tab/>
      </w:r>
    </w:p>
    <w:p w:rsidR="00F26C14" w:rsidRPr="00AD611C" w:rsidRDefault="00F26C14" w:rsidP="00F26C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6C14" w:rsidRPr="00AD611C" w:rsidRDefault="00F26C14" w:rsidP="00F26C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75E" w:rsidRDefault="00355F6B" w:rsidP="000617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F26C14" w:rsidRPr="00AD611C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AMOAKO</w:t>
      </w:r>
    </w:p>
    <w:p w:rsidR="00165E8D" w:rsidRDefault="00165E8D" w:rsidP="000C33F7">
      <w:pPr>
        <w:jc w:val="right"/>
        <w:rPr>
          <w:rFonts w:ascii="Times New Roman" w:hAnsi="Times New Roman"/>
          <w:b/>
          <w:sz w:val="24"/>
          <w:szCs w:val="24"/>
        </w:rPr>
      </w:pPr>
    </w:p>
    <w:p w:rsidR="00165E8D" w:rsidRDefault="00165E8D" w:rsidP="000C33F7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14th June 2024</w:t>
      </w:r>
    </w:p>
    <w:p w:rsidR="00165E8D" w:rsidRPr="00430E01" w:rsidRDefault="00165E8D" w:rsidP="000C33F7">
      <w:pPr>
        <w:jc w:val="center"/>
        <w:rPr>
          <w:rFonts w:ascii="Times New Roman" w:hAnsi="Times New Roman"/>
          <w:color w:val="0000DA"/>
          <w:sz w:val="28"/>
          <w:szCs w:val="28"/>
        </w:rPr>
      </w:pPr>
      <w:r w:rsidRPr="00430E01">
        <w:rPr>
          <w:rFonts w:ascii="Times New Roman" w:hAnsi="Times New Roman"/>
          <w:b/>
          <w:sz w:val="28"/>
          <w:szCs w:val="28"/>
        </w:rPr>
        <w:t>BLOOD FILM COMMENT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6750"/>
      </w:tblGrid>
      <w:tr w:rsidR="00165E8D" w:rsidTr="000C33F7">
        <w:tc>
          <w:tcPr>
            <w:tcW w:w="2335" w:type="dxa"/>
          </w:tcPr>
          <w:p w:rsidR="00165E8D" w:rsidRDefault="00165E8D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750" w:type="dxa"/>
          </w:tcPr>
          <w:p w:rsidR="00165E8D" w:rsidRDefault="00165E8D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F592C75" wp14:editId="5B0B5F6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3175</wp:posOffset>
                      </wp:positionV>
                      <wp:extent cx="4267200" cy="207010"/>
                      <wp:effectExtent l="0" t="0" r="0" b="254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2070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NA-IM MOHAMMED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92C75" id="Text Box 1" o:spid="_x0000_s1035" type="#_x0000_t202" style="position:absolute;margin-left:-5.35pt;margin-top:.25pt;width:336pt;height:1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" filled="f" stroked="f" strokeweight=".5pt">
                      <v:textbox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NA-IM MOHAMMED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65E8D" w:rsidTr="000C33F7">
        <w:tc>
          <w:tcPr>
            <w:tcW w:w="2335" w:type="dxa"/>
          </w:tcPr>
          <w:p w:rsidR="00165E8D" w:rsidRDefault="00165E8D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AGE:</w:t>
            </w: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6750" w:type="dxa"/>
          </w:tcPr>
          <w:p w:rsidR="00165E8D" w:rsidRDefault="00165E8D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9ABCC1B" wp14:editId="2EC20D7D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1905</wp:posOffset>
                      </wp:positionV>
                      <wp:extent cx="4267200" cy="198120"/>
                      <wp:effectExtent l="0" t="0" r="0" b="1143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198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1 YEAR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BCC1B" id="Text Box 2" o:spid="_x0000_s1036" type="#_x0000_t202" style="position:absolute;margin-left:-5.35pt;margin-top:.15pt;width:336pt;height:1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" filled="f" stroked="f" strokeweight=".5pt">
                      <v:textbox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1 YEAR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65E8D" w:rsidTr="000C33F7">
        <w:tc>
          <w:tcPr>
            <w:tcW w:w="2335" w:type="dxa"/>
          </w:tcPr>
          <w:p w:rsidR="00165E8D" w:rsidRDefault="00165E8D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SEX:</w:t>
            </w:r>
          </w:p>
        </w:tc>
        <w:tc>
          <w:tcPr>
            <w:tcW w:w="6750" w:type="dxa"/>
          </w:tcPr>
          <w:p w:rsidR="00165E8D" w:rsidRDefault="00165E8D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94FF7B6" wp14:editId="0BDF03A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FF7B6" id="Text Box 5" o:spid="_x0000_s1037" type="#_x0000_t202" style="position:absolute;margin-left:-5.4pt;margin-top:0;width:336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MALE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65E8D" w:rsidTr="000C33F7">
        <w:tc>
          <w:tcPr>
            <w:tcW w:w="2335" w:type="dxa"/>
          </w:tcPr>
          <w:p w:rsidR="00165E8D" w:rsidRDefault="00165E8D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INDICATION:</w:t>
            </w:r>
          </w:p>
        </w:tc>
        <w:tc>
          <w:tcPr>
            <w:tcW w:w="6750" w:type="dxa"/>
          </w:tcPr>
          <w:p w:rsidR="00165E8D" w:rsidRDefault="00165E8D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154D4AE" wp14:editId="0E7008C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SEVERE ANAEMIA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4D4AE" id="Text Box 6" o:spid="_x0000_s1038" type="#_x0000_t202" style="position:absolute;margin-left:-5.4pt;margin-top:0;width:336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SEVERE ANAEMIA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65E8D" w:rsidTr="000C33F7">
        <w:tc>
          <w:tcPr>
            <w:tcW w:w="2335" w:type="dxa"/>
          </w:tcPr>
          <w:p w:rsidR="00165E8D" w:rsidRDefault="00165E8D" w:rsidP="000C33F7">
            <w:pPr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ERYTHROCYTES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165E8D" w:rsidRDefault="00165E8D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5268B3A" wp14:editId="72B7F93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Reduced cell mass. Anisopoikilocytosis ( microcytes, target cells+, and macrocytes normoblast++). Polychromatic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68B3A" id="Text Box 7" o:spid="_x0000_s1039" type="#_x0000_t202" style="position:absolute;margin-left:-5.4pt;margin-top:.05pt;width:336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Reduced cell mass. Anisopoikilocytosis ( microcytes, target cells+, and macrocytes normoblast++). Polychromatic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65E8D" w:rsidTr="000C33F7">
        <w:tc>
          <w:tcPr>
            <w:tcW w:w="2335" w:type="dxa"/>
          </w:tcPr>
          <w:p w:rsidR="00165E8D" w:rsidRDefault="00165E8D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LEUCOCYTES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165E8D" w:rsidRDefault="00165E8D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6F68257" wp14:editId="69F329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Increased. Corrected count + 53.52x10</w:t>
                                  </w:r>
                                  <w:r w:rsidRPr="00407673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/L. Neutrophil with left shift. Lymphocytosis, mostly mature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68257" id="Text Box 8" o:spid="_x0000_s1040" type="#_x0000_t202" style="position:absolute;margin-left:-5.4pt;margin-top:.05pt;width:336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Increased. Corrected count + 53.52x10</w:t>
                            </w:r>
                            <w:r w:rsidRPr="00407673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perscript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/L. Neutrophil with left shift. Lymphocytosis, mostly mature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65E8D" w:rsidTr="000C33F7">
        <w:tc>
          <w:tcPr>
            <w:tcW w:w="2335" w:type="dxa"/>
          </w:tcPr>
          <w:p w:rsidR="00165E8D" w:rsidRDefault="00165E8D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PLATELETS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165E8D" w:rsidRDefault="00165E8D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F5B2528" wp14:editId="26AD3E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</wp:posOffset>
                      </wp:positionV>
                      <wp:extent cx="4267200" cy="323850"/>
                      <wp:effectExtent l="0" t="0" r="0" b="762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Increased. Anisocytosis with no clumps seen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B2528" id="Text Box 9" o:spid="_x0000_s1041" type="#_x0000_t202" style="position:absolute;margin-left:-5.4pt;margin-top:.1pt;width:336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Increased. Anisocytosis with no clumps seen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65E8D" w:rsidTr="000C33F7">
        <w:tc>
          <w:tcPr>
            <w:tcW w:w="2335" w:type="dxa"/>
          </w:tcPr>
          <w:p w:rsidR="00165E8D" w:rsidRDefault="00165E8D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COMMENT: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6750" w:type="dxa"/>
          </w:tcPr>
          <w:p w:rsidR="00165E8D" w:rsidRDefault="00165E8D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7A6E935" wp14:editId="194D56B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1. Exclude  a hemoglobinopathy</w:t>
                                  </w:r>
                                </w:p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2. Leucoerythroblastic picture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6E935" id="Text Box 10" o:spid="_x0000_s1042" type="#_x0000_t202" style="position:absolute;margin-left:-5.4pt;margin-top:.05pt;width:336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" filled="f" stroked="f" strokeweight=".5pt">
                      <v:textbox style="mso-fit-shape-to-text:t" inset=",0,,0">
                        <w:txbxContent>
                          <w:p w:rsidR="000C33F7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1. Exclude  a hemoglobinopathy</w:t>
                            </w:r>
                          </w:p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2. Leucoerythroblastic picture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65E8D" w:rsidTr="000C33F7">
        <w:tc>
          <w:tcPr>
            <w:tcW w:w="2335" w:type="dxa"/>
          </w:tcPr>
          <w:p w:rsidR="00165E8D" w:rsidRPr="00F26C14" w:rsidRDefault="00165E8D" w:rsidP="000C33F7">
            <w:pPr>
              <w:ind w:left="2880" w:hanging="288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SUGGEST:</w:t>
            </w:r>
          </w:p>
        </w:tc>
        <w:tc>
          <w:tcPr>
            <w:tcW w:w="6750" w:type="dxa"/>
          </w:tcPr>
          <w:p w:rsidR="00165E8D" w:rsidRDefault="00165E8D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976C2AC" wp14:editId="5C1749D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0</wp:posOffset>
                      </wp:positionV>
                      <wp:extent cx="4267200" cy="586105"/>
                      <wp:effectExtent l="0" t="0" r="0" b="4445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586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Default="000C33F7" w:rsidP="0040767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0767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1. Hb electrophoresis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0C33F7" w:rsidRDefault="000C33F7" w:rsidP="0040767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2. Repeat Blood Film in 3 weeks</w:t>
                                  </w:r>
                                </w:p>
                                <w:p w:rsidR="000C33F7" w:rsidRDefault="000C33F7" w:rsidP="0040767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3. No detailed clinical history</w:t>
                                  </w:r>
                                </w:p>
                                <w:p w:rsidR="000C33F7" w:rsidRPr="00407673" w:rsidRDefault="000C33F7" w:rsidP="00407673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6C2AC" id="Text Box 11" o:spid="_x0000_s1043" type="#_x0000_t202" style="position:absolute;margin-left:-5.35pt;margin-top:0;width:336pt;height:46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" filled="f" stroked="f" strokeweight=".5pt">
                      <v:textbox inset=",0,,0">
                        <w:txbxContent>
                          <w:p w:rsidR="000C33F7" w:rsidRDefault="000C33F7" w:rsidP="0040767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76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 Hb electrophoresis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C33F7" w:rsidRDefault="000C33F7" w:rsidP="0040767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 Repeat Blood Film in 3 weeks</w:t>
                            </w:r>
                          </w:p>
                          <w:p w:rsidR="000C33F7" w:rsidRDefault="000C33F7" w:rsidP="0040767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 No detailed clinical history</w:t>
                            </w:r>
                          </w:p>
                          <w:p w:rsidR="000C33F7" w:rsidRPr="00407673" w:rsidRDefault="000C33F7" w:rsidP="0040767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165E8D" w:rsidRPr="00AD611C" w:rsidRDefault="00165E8D" w:rsidP="0040767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65E8D" w:rsidRPr="00AD611C" w:rsidRDefault="00165E8D" w:rsidP="000C33F7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 xml:space="preserve">  Validated by</w:t>
      </w:r>
    </w:p>
    <w:p w:rsidR="00165E8D" w:rsidRPr="00AD611C" w:rsidRDefault="00165E8D" w:rsidP="000C33F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</w:p>
    <w:p w:rsidR="00BE5817" w:rsidRDefault="00BE5817" w:rsidP="000C33F7">
      <w:pPr>
        <w:jc w:val="right"/>
        <w:rPr>
          <w:rFonts w:ascii="Times New Roman" w:hAnsi="Times New Roman"/>
          <w:sz w:val="24"/>
          <w:szCs w:val="24"/>
        </w:rPr>
      </w:pPr>
    </w:p>
    <w:p w:rsidR="00BE5817" w:rsidRDefault="005A4CEE" w:rsidP="00BE581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DR</w:t>
      </w:r>
      <w:r w:rsidR="00165E8D" w:rsidRPr="00AD611C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AMOAKO</w:t>
      </w:r>
    </w:p>
    <w:p w:rsidR="00BE5817" w:rsidRDefault="00BE5817" w:rsidP="00BE581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               14th June 2024</w:t>
      </w:r>
    </w:p>
    <w:p w:rsidR="00BE5817" w:rsidRPr="00430E01" w:rsidRDefault="00BE5817" w:rsidP="000C33F7">
      <w:pPr>
        <w:jc w:val="center"/>
        <w:rPr>
          <w:rFonts w:ascii="Times New Roman" w:hAnsi="Times New Roman"/>
          <w:color w:val="0000DA"/>
          <w:sz w:val="28"/>
          <w:szCs w:val="28"/>
        </w:rPr>
      </w:pPr>
      <w:r w:rsidRPr="00430E01">
        <w:rPr>
          <w:rFonts w:ascii="Times New Roman" w:hAnsi="Times New Roman"/>
          <w:b/>
          <w:sz w:val="28"/>
          <w:szCs w:val="28"/>
        </w:rPr>
        <w:t>BLOOD FILM COMMENT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6750"/>
      </w:tblGrid>
      <w:tr w:rsidR="00BE5817" w:rsidTr="000C33F7">
        <w:tc>
          <w:tcPr>
            <w:tcW w:w="2335" w:type="dxa"/>
          </w:tcPr>
          <w:p w:rsidR="00BE5817" w:rsidRDefault="00BE5817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750" w:type="dxa"/>
          </w:tcPr>
          <w:p w:rsidR="00BE5817" w:rsidRDefault="00BE5817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F592C75" wp14:editId="5B0B5F6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MARY GBOBITEY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92C75" id="Text Box 12" o:spid="_x0000_s1044" type="#_x0000_t202" style="position:absolute;margin-left:-5.4pt;margin-top:0;width:336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MARY GBOBITEY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E5817" w:rsidTr="000C33F7">
        <w:tc>
          <w:tcPr>
            <w:tcW w:w="2335" w:type="dxa"/>
          </w:tcPr>
          <w:p w:rsidR="00BE5817" w:rsidRDefault="00BE5817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AGE:</w:t>
            </w: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6750" w:type="dxa"/>
          </w:tcPr>
          <w:p w:rsidR="00BE5817" w:rsidRDefault="00BE5817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9ABCC1B" wp14:editId="2EC20D7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49 YEARS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BCC1B" id="Text Box 13" o:spid="_x0000_s1045" type="#_x0000_t202" style="position:absolute;margin-left:-5.4pt;margin-top:0;width:336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49 YEARS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E5817" w:rsidTr="000C33F7">
        <w:tc>
          <w:tcPr>
            <w:tcW w:w="2335" w:type="dxa"/>
          </w:tcPr>
          <w:p w:rsidR="00BE5817" w:rsidRDefault="00BE5817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SEX:</w:t>
            </w:r>
          </w:p>
        </w:tc>
        <w:tc>
          <w:tcPr>
            <w:tcW w:w="6750" w:type="dxa"/>
          </w:tcPr>
          <w:p w:rsidR="00BE5817" w:rsidRDefault="00BE5817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94FF7B6" wp14:editId="0BDF03A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FEMALE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FF7B6" id="Text Box 23" o:spid="_x0000_s1046" type="#_x0000_t202" style="position:absolute;margin-left:-5.4pt;margin-top:0;width:336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E5817" w:rsidTr="000C33F7">
        <w:tc>
          <w:tcPr>
            <w:tcW w:w="2335" w:type="dxa"/>
          </w:tcPr>
          <w:p w:rsidR="00BE5817" w:rsidRDefault="00BE5817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INDICATION:</w:t>
            </w:r>
          </w:p>
        </w:tc>
        <w:tc>
          <w:tcPr>
            <w:tcW w:w="6750" w:type="dxa"/>
          </w:tcPr>
          <w:p w:rsidR="00BE5817" w:rsidRDefault="00BE5817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154D4AE" wp14:editId="0E7008C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SEVERE ANAEMIA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4D4AE" id="Text Box 24" o:spid="_x0000_s1047" type="#_x0000_t202" style="position:absolute;margin-left:-5.4pt;margin-top:0;width:336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SEVERE ANAEMIA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E5817" w:rsidTr="000C33F7">
        <w:tc>
          <w:tcPr>
            <w:tcW w:w="2335" w:type="dxa"/>
          </w:tcPr>
          <w:p w:rsidR="00BE5817" w:rsidRDefault="00BE5817" w:rsidP="000C33F7">
            <w:pPr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ERYTHROCYTES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BE5817" w:rsidRDefault="00BE5817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5268B3A" wp14:editId="72B7F93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Anisocytosis with occassional target cells. Normochromasia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68B3A" id="Text Box 25" o:spid="_x0000_s1048" type="#_x0000_t202" style="position:absolute;margin-left:-5.4pt;margin-top:.05pt;width:336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Anisocytosis with occassional target cells. Normochromasia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E5817" w:rsidTr="000C33F7">
        <w:tc>
          <w:tcPr>
            <w:tcW w:w="2335" w:type="dxa"/>
          </w:tcPr>
          <w:p w:rsidR="00BE5817" w:rsidRDefault="00BE5817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LEUCOCYTES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BE5817" w:rsidRDefault="00BE5817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6F68257" wp14:editId="69F329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Adequate. Normal morphology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68257" id="Text Box 26" o:spid="_x0000_s1049" type="#_x0000_t202" style="position:absolute;margin-left:-5.4pt;margin-top:.05pt;width:336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Adequate. Normal morphology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E5817" w:rsidTr="000C33F7">
        <w:tc>
          <w:tcPr>
            <w:tcW w:w="2335" w:type="dxa"/>
          </w:tcPr>
          <w:p w:rsidR="00BE5817" w:rsidRDefault="00BE5817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PLATELETS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BE5817" w:rsidRDefault="00BE5817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F5B2528" wp14:editId="26AD3E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</wp:posOffset>
                      </wp:positionV>
                      <wp:extent cx="4267200" cy="323850"/>
                      <wp:effectExtent l="0" t="0" r="0" b="7620"/>
                      <wp:wrapSquare wrapText="bothSides"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Slightly reduced with no clumps. Anisocytosis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B2528" id="Text Box 27" o:spid="_x0000_s1050" type="#_x0000_t202" style="position:absolute;margin-left:-5.4pt;margin-top:.1pt;width:336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7aLAIAAFMEAAAOAAAAZHJzL2Uyb0RvYy54bWysVMlu2zAQvRfoPxC81/JWJ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Slightly reduced with no clumps. Anisocytosis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E5817" w:rsidTr="000C33F7">
        <w:tc>
          <w:tcPr>
            <w:tcW w:w="2335" w:type="dxa"/>
          </w:tcPr>
          <w:p w:rsidR="00BE5817" w:rsidRDefault="00BE5817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COMMENT: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6750" w:type="dxa"/>
          </w:tcPr>
          <w:p w:rsidR="00BE5817" w:rsidRDefault="00BE5817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7A6E935" wp14:editId="194D56B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Consistent with history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6E935" id="Text Box 28" o:spid="_x0000_s1051" type="#_x0000_t202" style="position:absolute;margin-left:-5.4pt;margin-top:.05pt;width:336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LjLAIAAFMEAAAOAAAAZHJzL2Uyb0RvYy54bWysVMlu2zAQvRfoPxC81/IWN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Consistent with history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BE5817" w:rsidTr="000C33F7">
        <w:tc>
          <w:tcPr>
            <w:tcW w:w="2335" w:type="dxa"/>
          </w:tcPr>
          <w:p w:rsidR="00BE5817" w:rsidRPr="00F26C14" w:rsidRDefault="00BE5817" w:rsidP="000C33F7">
            <w:pPr>
              <w:ind w:left="2880" w:hanging="288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50" w:type="dxa"/>
          </w:tcPr>
          <w:p w:rsidR="00BE5817" w:rsidRDefault="00BE5817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976C2AC" wp14:editId="5C1749D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6C2AC" id="Text Box 29" o:spid="_x0000_s1052" type="#_x0000_t202" style="position:absolute;margin-left:-5.4pt;margin-top:.05pt;width:336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BE5817" w:rsidRPr="00AD611C" w:rsidRDefault="00BE5817" w:rsidP="000C33F7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</w:p>
    <w:p w:rsidR="00BE5817" w:rsidRPr="00AD611C" w:rsidRDefault="00BE5817" w:rsidP="000C33F7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</w:p>
    <w:p w:rsidR="00BE5817" w:rsidRPr="00AD611C" w:rsidRDefault="00BE5817" w:rsidP="000C33F7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 xml:space="preserve">  Validated by</w:t>
      </w:r>
    </w:p>
    <w:p w:rsidR="00BE5817" w:rsidRPr="00AD611C" w:rsidRDefault="00BE5817" w:rsidP="000C33F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</w:p>
    <w:p w:rsidR="00BE5817" w:rsidRPr="00AD611C" w:rsidRDefault="00BE5817" w:rsidP="000C33F7">
      <w:pPr>
        <w:spacing w:after="0"/>
        <w:rPr>
          <w:rFonts w:ascii="Times New Roman" w:hAnsi="Times New Roman"/>
          <w:sz w:val="24"/>
          <w:szCs w:val="24"/>
        </w:rPr>
      </w:pPr>
    </w:p>
    <w:p w:rsidR="00BE5817" w:rsidRPr="00AD611C" w:rsidRDefault="00BE5817" w:rsidP="000C33F7">
      <w:pPr>
        <w:spacing w:after="0"/>
        <w:rPr>
          <w:rFonts w:ascii="Times New Roman" w:hAnsi="Times New Roman"/>
          <w:sz w:val="24"/>
          <w:szCs w:val="24"/>
        </w:rPr>
      </w:pPr>
    </w:p>
    <w:p w:rsidR="00BE5817" w:rsidRDefault="00FE4553" w:rsidP="000C33F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DR</w:t>
      </w:r>
      <w:r w:rsidR="00BE5817" w:rsidRPr="00AD611C">
        <w:rPr>
          <w:rFonts w:ascii="Times New Roman" w:hAnsi="Times New Roman"/>
          <w:b/>
          <w:sz w:val="24"/>
          <w:szCs w:val="24"/>
        </w:rPr>
        <w:t xml:space="preserve">. </w:t>
      </w:r>
      <w:r w:rsidR="00BE5817">
        <w:rPr>
          <w:rFonts w:ascii="Times New Roman" w:hAnsi="Times New Roman"/>
          <w:b/>
          <w:sz w:val="24"/>
          <w:szCs w:val="24"/>
        </w:rPr>
        <w:t>AMOAKO</w:t>
      </w:r>
    </w:p>
    <w:p w:rsidR="00FE4553" w:rsidRDefault="00FE4553" w:rsidP="000C33F7">
      <w:pPr>
        <w:jc w:val="right"/>
        <w:rPr>
          <w:rFonts w:ascii="Times New Roman" w:hAnsi="Times New Roman"/>
          <w:b/>
          <w:sz w:val="24"/>
          <w:szCs w:val="24"/>
        </w:rPr>
      </w:pPr>
    </w:p>
    <w:p w:rsidR="00FE4553" w:rsidRDefault="00FE4553" w:rsidP="000C33F7">
      <w:pPr>
        <w:jc w:val="right"/>
        <w:rPr>
          <w:rFonts w:ascii="Times New Roman" w:hAnsi="Times New Roman"/>
          <w:b/>
          <w:sz w:val="24"/>
          <w:szCs w:val="24"/>
        </w:rPr>
      </w:pPr>
    </w:p>
    <w:p w:rsidR="00FE4553" w:rsidRDefault="00FE4553" w:rsidP="000C33F7">
      <w:pPr>
        <w:jc w:val="right"/>
        <w:rPr>
          <w:rFonts w:ascii="Times New Roman" w:hAnsi="Times New Roman"/>
          <w:b/>
          <w:sz w:val="24"/>
          <w:szCs w:val="24"/>
        </w:rPr>
      </w:pPr>
    </w:p>
    <w:p w:rsidR="00FE4553" w:rsidRDefault="00FE4553" w:rsidP="000C33F7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14th June 2024</w:t>
      </w:r>
    </w:p>
    <w:p w:rsidR="00FE4553" w:rsidRPr="00430E01" w:rsidRDefault="00FE4553" w:rsidP="000C33F7">
      <w:pPr>
        <w:jc w:val="center"/>
        <w:rPr>
          <w:rFonts w:ascii="Times New Roman" w:hAnsi="Times New Roman"/>
          <w:color w:val="0000DA"/>
          <w:sz w:val="28"/>
          <w:szCs w:val="28"/>
        </w:rPr>
      </w:pPr>
      <w:r w:rsidRPr="00430E01">
        <w:rPr>
          <w:rFonts w:ascii="Times New Roman" w:hAnsi="Times New Roman"/>
          <w:b/>
          <w:sz w:val="28"/>
          <w:szCs w:val="28"/>
        </w:rPr>
        <w:t>BLOOD FILM COMMENT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6750"/>
      </w:tblGrid>
      <w:tr w:rsidR="00FE4553" w:rsidTr="000C33F7">
        <w:tc>
          <w:tcPr>
            <w:tcW w:w="2335" w:type="dxa"/>
          </w:tcPr>
          <w:p w:rsidR="00FE4553" w:rsidRDefault="00FE4553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750" w:type="dxa"/>
          </w:tcPr>
          <w:p w:rsidR="00FE4553" w:rsidRDefault="00FE4553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F592C75" wp14:editId="5B0B5F6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FAUSTINA ARHINFUL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92C75" id="Text Box 30" o:spid="_x0000_s1053" type="#_x0000_t202" style="position:absolute;margin-left:-5.4pt;margin-top:0;width:336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FAUSTINA ARHINFUL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E4553" w:rsidTr="000C33F7">
        <w:tc>
          <w:tcPr>
            <w:tcW w:w="2335" w:type="dxa"/>
          </w:tcPr>
          <w:p w:rsidR="00FE4553" w:rsidRDefault="00FE4553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AGE:</w:t>
            </w: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6750" w:type="dxa"/>
          </w:tcPr>
          <w:p w:rsidR="00FE4553" w:rsidRDefault="00FE4553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9ABCC1B" wp14:editId="2EC20D7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58 YEARS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BCC1B" id="Text Box 31" o:spid="_x0000_s1054" type="#_x0000_t202" style="position:absolute;margin-left:-5.4pt;margin-top:0;width:336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58 YEARS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E4553" w:rsidTr="000C33F7">
        <w:tc>
          <w:tcPr>
            <w:tcW w:w="2335" w:type="dxa"/>
          </w:tcPr>
          <w:p w:rsidR="00FE4553" w:rsidRDefault="00FE4553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SEX:</w:t>
            </w:r>
          </w:p>
        </w:tc>
        <w:tc>
          <w:tcPr>
            <w:tcW w:w="6750" w:type="dxa"/>
          </w:tcPr>
          <w:p w:rsidR="00FE4553" w:rsidRDefault="00FE4553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94FF7B6" wp14:editId="0BDF03A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FEMALE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FF7B6" id="Text Box 32" o:spid="_x0000_s1055" type="#_x0000_t202" style="position:absolute;margin-left:-5.4pt;margin-top:0;width:336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E4553" w:rsidTr="000C33F7">
        <w:tc>
          <w:tcPr>
            <w:tcW w:w="2335" w:type="dxa"/>
          </w:tcPr>
          <w:p w:rsidR="00FE4553" w:rsidRDefault="00FE4553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INDICATION:</w:t>
            </w:r>
          </w:p>
        </w:tc>
        <w:tc>
          <w:tcPr>
            <w:tcW w:w="6750" w:type="dxa"/>
          </w:tcPr>
          <w:p w:rsidR="00FE4553" w:rsidRDefault="00FE4553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154D4AE" wp14:editId="0E7008C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?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LYMPHOPROLIFERATIVE DISORDER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4D4AE" id="Text Box 33" o:spid="_x0000_s1056" type="#_x0000_t202" style="position:absolute;margin-left:-5.4pt;margin-top:0;width:336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?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LYMPHOPROLIFERATIVE DISORDER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E4553" w:rsidTr="000C33F7">
        <w:tc>
          <w:tcPr>
            <w:tcW w:w="2335" w:type="dxa"/>
          </w:tcPr>
          <w:p w:rsidR="00FE4553" w:rsidRDefault="00FE4553" w:rsidP="000C33F7">
            <w:pPr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ERYTHROCYTES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FE4553" w:rsidRDefault="00FE4553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5268B3A" wp14:editId="72B7F93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Anisocytosis with occasional target cells. Mild hypochromasia , pencil cells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68B3A" id="Text Box 34" o:spid="_x0000_s1057" type="#_x0000_t202" style="position:absolute;margin-left:-5.4pt;margin-top:.05pt;width:336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Anisocytosis with occasional target cells. Mild hypochromasia , pencil cells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E4553" w:rsidTr="000C33F7">
        <w:tc>
          <w:tcPr>
            <w:tcW w:w="2335" w:type="dxa"/>
          </w:tcPr>
          <w:p w:rsidR="00FE4553" w:rsidRDefault="00FE4553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LEUCOCYTES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FE4553" w:rsidRDefault="00FE4553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6F68257" wp14:editId="69F329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Increased. Lymphocytosis mostly mature looking. Lymphocytes with smudge cell present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68257" id="Text Box 35" o:spid="_x0000_s1058" type="#_x0000_t202" style="position:absolute;margin-left:-5.4pt;margin-top:.05pt;width:336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EV9LAIAAFMEAAAOAAAAZHJzL2Uyb0RvYy54bWysVMlu2zAQvRfoPxC81/IWN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Increased. Lymphocytosis mostly mature looking. Lymphocytes with smudge cell present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E4553" w:rsidTr="000C33F7">
        <w:tc>
          <w:tcPr>
            <w:tcW w:w="2335" w:type="dxa"/>
          </w:tcPr>
          <w:p w:rsidR="00FE4553" w:rsidRDefault="00FE4553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PLATELETS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FE4553" w:rsidRDefault="00FE4553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F5B2528" wp14:editId="26AD3E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</wp:posOffset>
                      </wp:positionV>
                      <wp:extent cx="4267200" cy="323850"/>
                      <wp:effectExtent l="0" t="0" r="0" b="7620"/>
                      <wp:wrapSquare wrapText="bothSides"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Slightly reduced. No clumps seen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B2528" id="Text Box 36" o:spid="_x0000_s1059" type="#_x0000_t202" style="position:absolute;margin-left:-5.4pt;margin-top:.1pt;width:336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Slightly reduced. No clumps seen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E4553" w:rsidTr="000C33F7">
        <w:tc>
          <w:tcPr>
            <w:tcW w:w="2335" w:type="dxa"/>
          </w:tcPr>
          <w:p w:rsidR="00FE4553" w:rsidRDefault="00FE4553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COMMENT: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6750" w:type="dxa"/>
          </w:tcPr>
          <w:p w:rsidR="00FE4553" w:rsidRDefault="00FE4553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7A6E935" wp14:editId="194D56B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CLL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6E935" id="Text Box 37" o:spid="_x0000_s1060" type="#_x0000_t202" style="position:absolute;margin-left:-5.4pt;margin-top:.05pt;width:336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DlLAIAAFMEAAAOAAAAZHJzL2Uyb0RvYy54bWysVMlu2zAQvRfoPxC81/JWJ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E4553" w:rsidTr="000C33F7">
        <w:tc>
          <w:tcPr>
            <w:tcW w:w="2335" w:type="dxa"/>
          </w:tcPr>
          <w:p w:rsidR="00FE4553" w:rsidRPr="00F26C14" w:rsidRDefault="00FE4553" w:rsidP="000C33F7">
            <w:pPr>
              <w:ind w:left="2880" w:hanging="288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SUGGEST:</w:t>
            </w:r>
          </w:p>
        </w:tc>
        <w:tc>
          <w:tcPr>
            <w:tcW w:w="6750" w:type="dxa"/>
          </w:tcPr>
          <w:p w:rsidR="00FE4553" w:rsidRDefault="00FE4553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976C2AC" wp14:editId="5C1749D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Flow cytometry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6C2AC" id="Text Box 38" o:spid="_x0000_s1061" type="#_x0000_t202" style="position:absolute;margin-left:-5.4pt;margin-top:.05pt;width:336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dzcLAIAAFMEAAAOAAAAZHJzL2Uyb0RvYy54bWysVMlu2zAQvRfoPxC81/IWN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Flow cytometry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FE4553" w:rsidRPr="00AD611C" w:rsidRDefault="00FE4553" w:rsidP="000C33F7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</w:p>
    <w:p w:rsidR="00FE4553" w:rsidRPr="00AD611C" w:rsidRDefault="00FE4553" w:rsidP="000C33F7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 xml:space="preserve">  Validated by</w:t>
      </w:r>
    </w:p>
    <w:p w:rsidR="00FE4553" w:rsidRPr="00AD611C" w:rsidRDefault="00FE4553" w:rsidP="000C33F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</w:p>
    <w:p w:rsidR="00FE4553" w:rsidRPr="00AD611C" w:rsidRDefault="00FE4553" w:rsidP="000C33F7">
      <w:pPr>
        <w:spacing w:after="0"/>
        <w:rPr>
          <w:rFonts w:ascii="Times New Roman" w:hAnsi="Times New Roman"/>
          <w:sz w:val="24"/>
          <w:szCs w:val="24"/>
        </w:rPr>
      </w:pPr>
    </w:p>
    <w:p w:rsidR="00FE4553" w:rsidRPr="00AD611C" w:rsidRDefault="00FE4553" w:rsidP="000C33F7">
      <w:pPr>
        <w:spacing w:after="0"/>
        <w:rPr>
          <w:rFonts w:ascii="Times New Roman" w:hAnsi="Times New Roman"/>
          <w:sz w:val="24"/>
          <w:szCs w:val="24"/>
        </w:rPr>
      </w:pPr>
    </w:p>
    <w:p w:rsidR="00FE4553" w:rsidRDefault="00B83220" w:rsidP="000C33F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DR</w:t>
      </w:r>
      <w:r w:rsidR="00FE4553" w:rsidRPr="00AD611C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AMOAKO</w:t>
      </w:r>
    </w:p>
    <w:p w:rsidR="00E12401" w:rsidRDefault="00E12401" w:rsidP="000C33F7">
      <w:pPr>
        <w:jc w:val="right"/>
        <w:rPr>
          <w:rFonts w:ascii="Times New Roman" w:hAnsi="Times New Roman"/>
          <w:b/>
          <w:sz w:val="24"/>
          <w:szCs w:val="24"/>
        </w:rPr>
      </w:pPr>
    </w:p>
    <w:p w:rsidR="00E12401" w:rsidRDefault="00E12401" w:rsidP="000C33F7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14th June 2024</w:t>
      </w:r>
    </w:p>
    <w:p w:rsidR="00E12401" w:rsidRPr="00430E01" w:rsidRDefault="00E12401" w:rsidP="000C33F7">
      <w:pPr>
        <w:jc w:val="center"/>
        <w:rPr>
          <w:rFonts w:ascii="Times New Roman" w:hAnsi="Times New Roman"/>
          <w:color w:val="0000DA"/>
          <w:sz w:val="28"/>
          <w:szCs w:val="28"/>
        </w:rPr>
      </w:pPr>
      <w:r w:rsidRPr="00430E01">
        <w:rPr>
          <w:rFonts w:ascii="Times New Roman" w:hAnsi="Times New Roman"/>
          <w:b/>
          <w:sz w:val="28"/>
          <w:szCs w:val="28"/>
        </w:rPr>
        <w:t>BLOOD FILM COMMENT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6750"/>
      </w:tblGrid>
      <w:tr w:rsidR="00E12401" w:rsidTr="000C33F7">
        <w:tc>
          <w:tcPr>
            <w:tcW w:w="2335" w:type="dxa"/>
          </w:tcPr>
          <w:p w:rsidR="00E12401" w:rsidRDefault="00E12401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750" w:type="dxa"/>
          </w:tcPr>
          <w:p w:rsidR="00E12401" w:rsidRDefault="00E12401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F592C75" wp14:editId="5B0B5F6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GEORGE MAWULI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92C75" id="Text Box 39" o:spid="_x0000_s1062" type="#_x0000_t202" style="position:absolute;margin-left:-5.4pt;margin-top:0;width:336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GEORGE MAWULI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12401" w:rsidTr="000C33F7">
        <w:tc>
          <w:tcPr>
            <w:tcW w:w="2335" w:type="dxa"/>
          </w:tcPr>
          <w:p w:rsidR="00E12401" w:rsidRDefault="00E12401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AGE:</w:t>
            </w: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6750" w:type="dxa"/>
          </w:tcPr>
          <w:p w:rsidR="00E12401" w:rsidRDefault="00E12401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9ABCC1B" wp14:editId="2EC20D7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59 YEARS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BCC1B" id="Text Box 40" o:spid="_x0000_s1063" type="#_x0000_t202" style="position:absolute;margin-left:-5.4pt;margin-top:0;width:336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59 YEARS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12401" w:rsidTr="000C33F7">
        <w:tc>
          <w:tcPr>
            <w:tcW w:w="2335" w:type="dxa"/>
          </w:tcPr>
          <w:p w:rsidR="00E12401" w:rsidRDefault="00E12401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SEX:</w:t>
            </w:r>
          </w:p>
        </w:tc>
        <w:tc>
          <w:tcPr>
            <w:tcW w:w="6750" w:type="dxa"/>
          </w:tcPr>
          <w:p w:rsidR="00E12401" w:rsidRDefault="00E12401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94FF7B6" wp14:editId="0BDF03A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FF7B6" id="Text Box 41" o:spid="_x0000_s1064" type="#_x0000_t202" style="position:absolute;margin-left:-5.4pt;margin-top:0;width:336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MALE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12401" w:rsidTr="000C33F7">
        <w:tc>
          <w:tcPr>
            <w:tcW w:w="2335" w:type="dxa"/>
          </w:tcPr>
          <w:p w:rsidR="00E12401" w:rsidRDefault="00E12401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INDICATION:</w:t>
            </w:r>
          </w:p>
        </w:tc>
        <w:tc>
          <w:tcPr>
            <w:tcW w:w="6750" w:type="dxa"/>
          </w:tcPr>
          <w:p w:rsidR="00E12401" w:rsidRDefault="00E12401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154D4AE" wp14:editId="0E7008C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?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4D4AE" id="Text Box 42" o:spid="_x0000_s1065" type="#_x0000_t202" style="position:absolute;margin-left:-5.4pt;margin-top:0;width:336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?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12401" w:rsidTr="000C33F7">
        <w:tc>
          <w:tcPr>
            <w:tcW w:w="2335" w:type="dxa"/>
          </w:tcPr>
          <w:p w:rsidR="00E12401" w:rsidRDefault="00E12401" w:rsidP="000C33F7">
            <w:pPr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ERYTHROCYTES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E12401" w:rsidRDefault="00E12401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5268B3A" wp14:editId="72B7F93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Mostly normocytic normochromic cells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68B3A" id="Text Box 43" o:spid="_x0000_s1066" type="#_x0000_t202" style="position:absolute;margin-left:-5.4pt;margin-top:.05pt;width:336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Mostly normocytic normochromic cells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12401" w:rsidTr="000C33F7">
        <w:tc>
          <w:tcPr>
            <w:tcW w:w="2335" w:type="dxa"/>
          </w:tcPr>
          <w:p w:rsidR="00E12401" w:rsidRDefault="00E12401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LEUCOCYTES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E12401" w:rsidRDefault="00E12401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6F68257" wp14:editId="69F329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Adequate, normal morphology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68257" id="Text Box 44" o:spid="_x0000_s1067" type="#_x0000_t202" style="position:absolute;margin-left:-5.4pt;margin-top:.05pt;width:336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Adequate, normal morphology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12401" w:rsidTr="000C33F7">
        <w:tc>
          <w:tcPr>
            <w:tcW w:w="2335" w:type="dxa"/>
          </w:tcPr>
          <w:p w:rsidR="00E12401" w:rsidRDefault="00E12401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PLATELETS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E12401" w:rsidRDefault="00E12401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F5B2528" wp14:editId="26AD3E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</wp:posOffset>
                      </wp:positionV>
                      <wp:extent cx="4267200" cy="323850"/>
                      <wp:effectExtent l="0" t="0" r="0" b="7620"/>
                      <wp:wrapSquare wrapText="bothSides"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Adequate on film. Anisocytosis , no clumps seen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B2528" id="Text Box 45" o:spid="_x0000_s1068" type="#_x0000_t202" style="position:absolute;margin-left:-5.4pt;margin-top:.1pt;width:336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zCLAIAAFMEAAAOAAAAZHJzL2Uyb0RvYy54bWysVMlu2zAQvRfoPxC81/IWN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Adequate on film. Anisocytosis , no clumps seen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12401" w:rsidTr="000C33F7">
        <w:tc>
          <w:tcPr>
            <w:tcW w:w="2335" w:type="dxa"/>
          </w:tcPr>
          <w:p w:rsidR="00E12401" w:rsidRDefault="00E12401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COMMENT: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6750" w:type="dxa"/>
          </w:tcPr>
          <w:p w:rsidR="00E12401" w:rsidRDefault="00E12401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7A6E935" wp14:editId="194D56B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Plasma cell dyserasia cannot be ruled 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6E935" id="Text Box 46" o:spid="_x0000_s1069" type="#_x0000_t202" style="position:absolute;margin-left:-5.4pt;margin-top:.05pt;width:336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Plasma cell dyserasia cannot be ruled out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12401" w:rsidTr="000C33F7">
        <w:tc>
          <w:tcPr>
            <w:tcW w:w="2335" w:type="dxa"/>
          </w:tcPr>
          <w:p w:rsidR="00E12401" w:rsidRPr="00F26C14" w:rsidRDefault="00E12401" w:rsidP="000C33F7">
            <w:pPr>
              <w:ind w:left="2880" w:hanging="288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SUGGEST:</w:t>
            </w:r>
          </w:p>
        </w:tc>
        <w:tc>
          <w:tcPr>
            <w:tcW w:w="6750" w:type="dxa"/>
          </w:tcPr>
          <w:p w:rsidR="00E12401" w:rsidRDefault="00E12401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976C2AC" wp14:editId="5C1749D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SFLC, SPEP, BMA , Serum Ca</w:t>
                                  </w:r>
                                  <w:r w:rsidRPr="00E12401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  <w:vertAlign w:val="superscript"/>
                                    </w:rPr>
                                    <w:t>2+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6C2AC" id="Text Box 47" o:spid="_x0000_s1070" type="#_x0000_t202" style="position:absolute;margin-left:-5.4pt;margin-top:.05pt;width:336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+laLAIAAFMEAAAOAAAAZHJzL2Uyb0RvYy54bWysVMlu2zAQvRfoPxC81/JWJ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SFLC, SPEP, BMA , Serum Ca</w:t>
                            </w:r>
                            <w:r w:rsidRPr="00E12401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perscript"/>
                              </w:rPr>
                              <w:t>2+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E12401" w:rsidRPr="00AD611C" w:rsidRDefault="00E12401" w:rsidP="000C33F7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</w:p>
    <w:p w:rsidR="00E12401" w:rsidRPr="00AD611C" w:rsidRDefault="00E12401" w:rsidP="000C33F7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</w:p>
    <w:p w:rsidR="00E12401" w:rsidRPr="00AD611C" w:rsidRDefault="00E12401" w:rsidP="000C33F7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 xml:space="preserve">  Validated by</w:t>
      </w:r>
    </w:p>
    <w:p w:rsidR="00E12401" w:rsidRPr="00AD611C" w:rsidRDefault="00E12401" w:rsidP="000C33F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</w:p>
    <w:p w:rsidR="00E12401" w:rsidRPr="00AD611C" w:rsidRDefault="00E12401" w:rsidP="000C33F7">
      <w:pPr>
        <w:spacing w:after="0"/>
        <w:rPr>
          <w:rFonts w:ascii="Times New Roman" w:hAnsi="Times New Roman"/>
          <w:sz w:val="24"/>
          <w:szCs w:val="24"/>
        </w:rPr>
      </w:pPr>
    </w:p>
    <w:p w:rsidR="00E12401" w:rsidRPr="00AD611C" w:rsidRDefault="00E12401" w:rsidP="000C33F7">
      <w:pPr>
        <w:spacing w:after="0"/>
        <w:rPr>
          <w:rFonts w:ascii="Times New Roman" w:hAnsi="Times New Roman"/>
          <w:sz w:val="24"/>
          <w:szCs w:val="24"/>
        </w:rPr>
      </w:pPr>
    </w:p>
    <w:p w:rsidR="00E12401" w:rsidRDefault="00E12401" w:rsidP="000C33F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DR</w:t>
      </w:r>
      <w:r w:rsidRPr="00AD611C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AMOAKO</w:t>
      </w:r>
    </w:p>
    <w:p w:rsidR="00196896" w:rsidRDefault="00196896" w:rsidP="000C33F7">
      <w:pPr>
        <w:jc w:val="right"/>
        <w:rPr>
          <w:rFonts w:ascii="Times New Roman" w:hAnsi="Times New Roman"/>
          <w:b/>
          <w:sz w:val="24"/>
          <w:szCs w:val="24"/>
        </w:rPr>
      </w:pPr>
    </w:p>
    <w:p w:rsidR="00196896" w:rsidRDefault="00196896" w:rsidP="000C33F7">
      <w:pPr>
        <w:jc w:val="right"/>
        <w:rPr>
          <w:rFonts w:ascii="Times New Roman" w:hAnsi="Times New Roman"/>
          <w:b/>
          <w:sz w:val="24"/>
          <w:szCs w:val="24"/>
        </w:rPr>
      </w:pPr>
    </w:p>
    <w:p w:rsidR="00196896" w:rsidRDefault="00196896" w:rsidP="0019689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             14th June 2024</w:t>
      </w:r>
    </w:p>
    <w:p w:rsidR="00196896" w:rsidRPr="00430E01" w:rsidRDefault="00196896" w:rsidP="000C33F7">
      <w:pPr>
        <w:jc w:val="center"/>
        <w:rPr>
          <w:rFonts w:ascii="Times New Roman" w:hAnsi="Times New Roman"/>
          <w:color w:val="0000DA"/>
          <w:sz w:val="28"/>
          <w:szCs w:val="28"/>
        </w:rPr>
      </w:pPr>
      <w:r w:rsidRPr="00430E01">
        <w:rPr>
          <w:rFonts w:ascii="Times New Roman" w:hAnsi="Times New Roman"/>
          <w:b/>
          <w:sz w:val="28"/>
          <w:szCs w:val="28"/>
        </w:rPr>
        <w:t>BLOOD FILM COMMENT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6750"/>
      </w:tblGrid>
      <w:tr w:rsidR="00196896" w:rsidTr="000C33F7">
        <w:tc>
          <w:tcPr>
            <w:tcW w:w="2335" w:type="dxa"/>
          </w:tcPr>
          <w:p w:rsidR="00196896" w:rsidRDefault="00196896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750" w:type="dxa"/>
          </w:tcPr>
          <w:p w:rsidR="00196896" w:rsidRDefault="00196896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F592C75" wp14:editId="5B0B5F6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FLORENCE JOHNSON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92C75" id="Text Box 48" o:spid="_x0000_s1071" type="#_x0000_t202" style="position:absolute;margin-left:-5.4pt;margin-top:0;width:336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VjLAIAAFMEAAAOAAAAZHJzL2Uyb0RvYy54bWysVMlu2zAQvRfoPxC81/IWN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FLORENCE JOHNSON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96896" w:rsidTr="000C33F7">
        <w:tc>
          <w:tcPr>
            <w:tcW w:w="2335" w:type="dxa"/>
          </w:tcPr>
          <w:p w:rsidR="00196896" w:rsidRDefault="00196896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AGE:</w:t>
            </w: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6750" w:type="dxa"/>
          </w:tcPr>
          <w:p w:rsidR="00196896" w:rsidRDefault="00196896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9ABCC1B" wp14:editId="2EC20D7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62 YEARS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BCC1B" id="Text Box 49" o:spid="_x0000_s1072" type="#_x0000_t202" style="position:absolute;margin-left:-5.4pt;margin-top:0;width:336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62 YEARS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96896" w:rsidTr="000C33F7">
        <w:tc>
          <w:tcPr>
            <w:tcW w:w="2335" w:type="dxa"/>
          </w:tcPr>
          <w:p w:rsidR="00196896" w:rsidRDefault="00196896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SEX:</w:t>
            </w:r>
          </w:p>
        </w:tc>
        <w:tc>
          <w:tcPr>
            <w:tcW w:w="6750" w:type="dxa"/>
          </w:tcPr>
          <w:p w:rsidR="00196896" w:rsidRDefault="00196896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94FF7B6" wp14:editId="0BDF03A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FEMALE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FF7B6" id="Text Box 50" o:spid="_x0000_s1073" type="#_x0000_t202" style="position:absolute;margin-left:-5.4pt;margin-top:0;width:336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96896" w:rsidTr="000C33F7">
        <w:tc>
          <w:tcPr>
            <w:tcW w:w="2335" w:type="dxa"/>
          </w:tcPr>
          <w:p w:rsidR="00196896" w:rsidRDefault="00196896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INDICATION:</w:t>
            </w:r>
          </w:p>
        </w:tc>
        <w:tc>
          <w:tcPr>
            <w:tcW w:w="6750" w:type="dxa"/>
          </w:tcPr>
          <w:p w:rsidR="00196896" w:rsidRDefault="00196896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154D4AE" wp14:editId="0E7008C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CLL WITH INCREASING WBC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4D4AE" id="Text Box 51" o:spid="_x0000_s1074" type="#_x0000_t202" style="position:absolute;margin-left:-5.4pt;margin-top:0;width:336pt;height:2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CLL WITH INCREASING WBC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96896" w:rsidTr="000C33F7">
        <w:tc>
          <w:tcPr>
            <w:tcW w:w="2335" w:type="dxa"/>
          </w:tcPr>
          <w:p w:rsidR="00196896" w:rsidRDefault="00196896" w:rsidP="000C33F7">
            <w:pPr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ERYTHROCYTES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196896" w:rsidRDefault="00196896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5268B3A" wp14:editId="72B7F93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Normocytic normochromic cell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68B3A" id="Text Box 52" o:spid="_x0000_s1075" type="#_x0000_t202" style="position:absolute;margin-left:-5.4pt;margin-top:.05pt;width:336pt;height:25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4hZLQIAAFMEAAAOAAAAZHJzL2Uyb0RvYy54bWysVMlu2zAQvRfoPxC81/IWN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Normocytic normochromic cell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96896" w:rsidTr="000C33F7">
        <w:tc>
          <w:tcPr>
            <w:tcW w:w="2335" w:type="dxa"/>
          </w:tcPr>
          <w:p w:rsidR="00196896" w:rsidRDefault="00196896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LEUCOCYTES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196896" w:rsidRDefault="00196896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6F68257" wp14:editId="69F329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Moderately increased. Relative lymphocytosis, mostly mature looking. Mild neutrophil left shift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68257" id="Text Box 53" o:spid="_x0000_s1076" type="#_x0000_t202" style="position:absolute;margin-left:-5.4pt;margin-top:.05pt;width:336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Moderately increased. Relative lymphocytosis, mostly mature looking. Mild neutrophil left shift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96896" w:rsidTr="000C33F7">
        <w:tc>
          <w:tcPr>
            <w:tcW w:w="2335" w:type="dxa"/>
          </w:tcPr>
          <w:p w:rsidR="00196896" w:rsidRDefault="00196896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PLATELETS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196896" w:rsidRDefault="00196896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F5B2528" wp14:editId="26AD3E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</wp:posOffset>
                      </wp:positionV>
                      <wp:extent cx="4267200" cy="323850"/>
                      <wp:effectExtent l="0" t="0" r="0" b="7620"/>
                      <wp:wrapSquare wrapText="bothSides"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Adequate on film. Anisocytosis, no clumps seen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B2528" id="Text Box 54" o:spid="_x0000_s1077" type="#_x0000_t202" style="position:absolute;margin-left:-5.4pt;margin-top:.1pt;width:336pt;height:25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BcLAIAAFMEAAAOAAAAZHJzL2Uyb0RvYy54bWysVMlu2zAQvRfoPxC81/IWN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Adequate on film. Anisocytosis, no clumps seen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96896" w:rsidTr="000C33F7">
        <w:tc>
          <w:tcPr>
            <w:tcW w:w="2335" w:type="dxa"/>
          </w:tcPr>
          <w:p w:rsidR="00196896" w:rsidRDefault="00196896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COMMENT: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6750" w:type="dxa"/>
          </w:tcPr>
          <w:p w:rsidR="00196896" w:rsidRDefault="00196896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7A6E935" wp14:editId="194D56B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1. Consistent with history</w:t>
                                  </w:r>
                                </w:p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2. Exclude infection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6E935" id="Text Box 55" o:spid="_x0000_s1078" type="#_x0000_t202" style="position:absolute;margin-left:-5.4pt;margin-top:.05pt;width:336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1. Consistent with history</w:t>
                            </w:r>
                          </w:p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2. Exclude infection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96896" w:rsidTr="000C33F7">
        <w:tc>
          <w:tcPr>
            <w:tcW w:w="2335" w:type="dxa"/>
          </w:tcPr>
          <w:p w:rsidR="00196896" w:rsidRPr="00F26C14" w:rsidRDefault="00196896" w:rsidP="0019689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50" w:type="dxa"/>
          </w:tcPr>
          <w:p w:rsidR="00196896" w:rsidRDefault="00196896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976C2AC" wp14:editId="5C1749D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6C2AC" id="Text Box 56" o:spid="_x0000_s1079" type="#_x0000_t202" style="position:absolute;margin-left:-5.4pt;margin-top:.05pt;width:336pt;height:2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CLLAIAAFMEAAAOAAAAZHJzL2Uyb0RvYy54bWysVMlu2zAQvRfoPxC81/IWN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196896" w:rsidRPr="00AD611C" w:rsidRDefault="00196896" w:rsidP="000C33F7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</w:p>
    <w:p w:rsidR="00196896" w:rsidRPr="00AD611C" w:rsidRDefault="00196896" w:rsidP="000C33F7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</w:p>
    <w:p w:rsidR="00196896" w:rsidRPr="00AD611C" w:rsidRDefault="00196896" w:rsidP="000C33F7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 xml:space="preserve">  Validated by</w:t>
      </w:r>
    </w:p>
    <w:p w:rsidR="00196896" w:rsidRPr="00AD611C" w:rsidRDefault="00196896" w:rsidP="000C33F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</w:p>
    <w:p w:rsidR="00196896" w:rsidRPr="00AD611C" w:rsidRDefault="00196896" w:rsidP="000C33F7">
      <w:pPr>
        <w:spacing w:after="0"/>
        <w:rPr>
          <w:rFonts w:ascii="Times New Roman" w:hAnsi="Times New Roman"/>
          <w:sz w:val="24"/>
          <w:szCs w:val="24"/>
        </w:rPr>
      </w:pPr>
    </w:p>
    <w:p w:rsidR="00196896" w:rsidRPr="00AD611C" w:rsidRDefault="00196896" w:rsidP="000C33F7">
      <w:pPr>
        <w:spacing w:after="0"/>
        <w:rPr>
          <w:rFonts w:ascii="Times New Roman" w:hAnsi="Times New Roman"/>
          <w:sz w:val="24"/>
          <w:szCs w:val="24"/>
        </w:rPr>
      </w:pPr>
    </w:p>
    <w:p w:rsidR="00196896" w:rsidRDefault="00196896" w:rsidP="000C33F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DR</w:t>
      </w:r>
      <w:r w:rsidRPr="00AD611C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AMOAKO</w:t>
      </w:r>
    </w:p>
    <w:p w:rsidR="00892DCA" w:rsidRDefault="00892DCA" w:rsidP="000C33F7">
      <w:pPr>
        <w:jc w:val="right"/>
        <w:rPr>
          <w:rFonts w:ascii="Times New Roman" w:hAnsi="Times New Roman"/>
          <w:b/>
          <w:sz w:val="24"/>
          <w:szCs w:val="24"/>
        </w:rPr>
      </w:pPr>
    </w:p>
    <w:p w:rsidR="00892DCA" w:rsidRDefault="00892DCA" w:rsidP="000C33F7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14th June 2024</w:t>
      </w:r>
    </w:p>
    <w:p w:rsidR="00892DCA" w:rsidRPr="00430E01" w:rsidRDefault="00892DCA" w:rsidP="000C33F7">
      <w:pPr>
        <w:jc w:val="center"/>
        <w:rPr>
          <w:rFonts w:ascii="Times New Roman" w:hAnsi="Times New Roman"/>
          <w:color w:val="0000DA"/>
          <w:sz w:val="28"/>
          <w:szCs w:val="28"/>
        </w:rPr>
      </w:pPr>
      <w:r w:rsidRPr="00430E01">
        <w:rPr>
          <w:rFonts w:ascii="Times New Roman" w:hAnsi="Times New Roman"/>
          <w:b/>
          <w:sz w:val="28"/>
          <w:szCs w:val="28"/>
        </w:rPr>
        <w:t>BLOOD FILM COMMENT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6750"/>
      </w:tblGrid>
      <w:tr w:rsidR="00892DCA" w:rsidTr="000C33F7">
        <w:tc>
          <w:tcPr>
            <w:tcW w:w="2335" w:type="dxa"/>
          </w:tcPr>
          <w:p w:rsidR="00892DCA" w:rsidRDefault="00892DCA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750" w:type="dxa"/>
          </w:tcPr>
          <w:p w:rsidR="00892DCA" w:rsidRDefault="00892DCA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F592C75" wp14:editId="5B0B5F6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SHARPS BOAFO AGYARKO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92C75" id="Text Box 57" o:spid="_x0000_s1080" type="#_x0000_t202" style="position:absolute;margin-left:-5.4pt;margin-top:0;width:336pt;height:2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SHARPS BOAFO AGYARKO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92DCA" w:rsidTr="000C33F7">
        <w:tc>
          <w:tcPr>
            <w:tcW w:w="2335" w:type="dxa"/>
          </w:tcPr>
          <w:p w:rsidR="00892DCA" w:rsidRDefault="00892DCA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AGE:</w:t>
            </w: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6750" w:type="dxa"/>
          </w:tcPr>
          <w:p w:rsidR="00892DCA" w:rsidRDefault="00892DCA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9ABCC1B" wp14:editId="2EC20D7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73 YEARS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BCC1B" id="Text Box 58" o:spid="_x0000_s1081" type="#_x0000_t202" style="position:absolute;margin-left:-5.4pt;margin-top:0;width:336pt;height:2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73 YEARS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92DCA" w:rsidTr="000C33F7">
        <w:tc>
          <w:tcPr>
            <w:tcW w:w="2335" w:type="dxa"/>
          </w:tcPr>
          <w:p w:rsidR="00892DCA" w:rsidRDefault="00892DCA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SEX:</w:t>
            </w:r>
          </w:p>
        </w:tc>
        <w:tc>
          <w:tcPr>
            <w:tcW w:w="6750" w:type="dxa"/>
          </w:tcPr>
          <w:p w:rsidR="00892DCA" w:rsidRDefault="00892DCA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94FF7B6" wp14:editId="0BDF03A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FF7B6" id="Text Box 59" o:spid="_x0000_s1082" type="#_x0000_t202" style="position:absolute;margin-left:-5.4pt;margin-top:0;width:336pt;height:25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Pn9LQIAAFMEAAAOAAAAZHJzL2Uyb0RvYy54bWysVMlu2zAQvRfoPxC81/IWN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MALE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92DCA" w:rsidTr="000C33F7">
        <w:tc>
          <w:tcPr>
            <w:tcW w:w="2335" w:type="dxa"/>
          </w:tcPr>
          <w:p w:rsidR="00892DCA" w:rsidRDefault="00892DCA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INDICATION:</w:t>
            </w:r>
          </w:p>
        </w:tc>
        <w:tc>
          <w:tcPr>
            <w:tcW w:w="6750" w:type="dxa"/>
          </w:tcPr>
          <w:p w:rsidR="00892DCA" w:rsidRDefault="00892DCA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154D4AE" wp14:editId="0E7008C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BEING INVESTIGATED FOR MM, ANAEMIA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4D4AE" id="Text Box 60" o:spid="_x0000_s1083" type="#_x0000_t202" style="position:absolute;margin-left:-5.4pt;margin-top:0;width:336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BEING INVESTIGATED FOR MM, ANAEMIA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92DCA" w:rsidTr="000C33F7">
        <w:tc>
          <w:tcPr>
            <w:tcW w:w="2335" w:type="dxa"/>
          </w:tcPr>
          <w:p w:rsidR="00892DCA" w:rsidRDefault="00892DCA" w:rsidP="000C33F7">
            <w:pPr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ERYTHROCYTES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892DCA" w:rsidRDefault="00892DCA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5268B3A" wp14:editId="72B7F93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Anisopoikilocytosis (target cells+++,pencil cells+) . Hypochromasia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68B3A" id="Text Box 61" o:spid="_x0000_s1084" type="#_x0000_t202" style="position:absolute;margin-left:-5.4pt;margin-top:.05pt;width:336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Anisopoikilocytosis (target cells+++,pencil cells+) . Hypochromasia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92DCA" w:rsidTr="000C33F7">
        <w:tc>
          <w:tcPr>
            <w:tcW w:w="2335" w:type="dxa"/>
          </w:tcPr>
          <w:p w:rsidR="00892DCA" w:rsidRDefault="00892DCA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LEUCOCYTES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892DCA" w:rsidRDefault="00892DCA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6F68257" wp14:editId="69F329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Slightly increased. Neutrophils with mild left shift and toxic granulation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68257" id="Text Box 62" o:spid="_x0000_s1085" type="#_x0000_t202" style="position:absolute;margin-left:-5.4pt;margin-top:.05pt;width:336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Slightly increased. Neutrophils with mild left shift and toxic granulation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92DCA" w:rsidTr="000C33F7">
        <w:tc>
          <w:tcPr>
            <w:tcW w:w="2335" w:type="dxa"/>
          </w:tcPr>
          <w:p w:rsidR="00892DCA" w:rsidRDefault="00892DCA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PLATELETS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892DCA" w:rsidRDefault="00892DCA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F5B2528" wp14:editId="26AD3E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</wp:posOffset>
                      </wp:positionV>
                      <wp:extent cx="4267200" cy="323850"/>
                      <wp:effectExtent l="0" t="0" r="0" b="7620"/>
                      <wp:wrapSquare wrapText="bothSides"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Adequate, Anisocytosis. No clumps seen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B2528" id="Text Box 63" o:spid="_x0000_s1086" type="#_x0000_t202" style="position:absolute;margin-left:-5.4pt;margin-top:.1pt;width:336pt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Adequate, Anisocytosis. No clumps seen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92DCA" w:rsidTr="000C33F7">
        <w:tc>
          <w:tcPr>
            <w:tcW w:w="2335" w:type="dxa"/>
          </w:tcPr>
          <w:p w:rsidR="00892DCA" w:rsidRDefault="00892DCA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COMMENT: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6750" w:type="dxa"/>
          </w:tcPr>
          <w:p w:rsidR="00892DCA" w:rsidRDefault="00892DCA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7A6E935" wp14:editId="194D56B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1. Plasma cell dysrasia cannot be ruled out</w:t>
                                  </w:r>
                                </w:p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2. Exclude IDA/ Chronic anaemia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6E935" id="Text Box 64" o:spid="_x0000_s1087" type="#_x0000_t202" style="position:absolute;margin-left:-5.4pt;margin-top:.05pt;width:336pt;height:2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" filled="f" stroked="f" strokeweight=".5pt">
                      <v:textbox style="mso-fit-shape-to-text:t" inset=",0,,0">
                        <w:txbxContent>
                          <w:p w:rsidR="000C33F7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1. Plasma cell dysrasia cannot be ruled out</w:t>
                            </w:r>
                          </w:p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2. Exclude IDA/ Chronic anaemia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92DCA" w:rsidTr="000C33F7">
        <w:tc>
          <w:tcPr>
            <w:tcW w:w="2335" w:type="dxa"/>
          </w:tcPr>
          <w:p w:rsidR="00892DCA" w:rsidRPr="00F26C14" w:rsidRDefault="00892DCA" w:rsidP="000C33F7">
            <w:pPr>
              <w:ind w:left="2880" w:hanging="288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50" w:type="dxa"/>
          </w:tcPr>
          <w:p w:rsidR="00892DCA" w:rsidRDefault="00892DCA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976C2AC" wp14:editId="5C1749D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6C2AC" id="Text Box 65" o:spid="_x0000_s1088" type="#_x0000_t202" style="position:absolute;margin-left:-5.4pt;margin-top:.05pt;width:336pt;height:2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892DCA" w:rsidRPr="00AD611C" w:rsidRDefault="00892DCA" w:rsidP="009845A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892DCA" w:rsidRPr="00AD611C" w:rsidRDefault="00892DCA" w:rsidP="000C33F7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 xml:space="preserve">  Validated by</w:t>
      </w:r>
    </w:p>
    <w:p w:rsidR="00892DCA" w:rsidRPr="00AD611C" w:rsidRDefault="00892DCA" w:rsidP="000C33F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</w:p>
    <w:p w:rsidR="00892DCA" w:rsidRPr="00AD611C" w:rsidRDefault="00892DCA" w:rsidP="000C33F7">
      <w:pPr>
        <w:spacing w:after="0"/>
        <w:rPr>
          <w:rFonts w:ascii="Times New Roman" w:hAnsi="Times New Roman"/>
          <w:sz w:val="24"/>
          <w:szCs w:val="24"/>
        </w:rPr>
      </w:pPr>
    </w:p>
    <w:p w:rsidR="00892DCA" w:rsidRPr="00AD611C" w:rsidRDefault="00892DCA" w:rsidP="000C33F7">
      <w:pPr>
        <w:spacing w:after="0"/>
        <w:rPr>
          <w:rFonts w:ascii="Times New Roman" w:hAnsi="Times New Roman"/>
          <w:sz w:val="24"/>
          <w:szCs w:val="24"/>
        </w:rPr>
      </w:pPr>
    </w:p>
    <w:p w:rsidR="00E12401" w:rsidRDefault="00BC65CB" w:rsidP="000C33F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DR</w:t>
      </w:r>
      <w:r w:rsidR="00892DCA" w:rsidRPr="00AD611C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AMOAKO</w:t>
      </w:r>
    </w:p>
    <w:p w:rsidR="009845A9" w:rsidRDefault="009845A9" w:rsidP="009845A9">
      <w:pPr>
        <w:rPr>
          <w:rFonts w:ascii="Times New Roman" w:hAnsi="Times New Roman"/>
          <w:b/>
          <w:sz w:val="24"/>
          <w:szCs w:val="24"/>
        </w:rPr>
      </w:pPr>
    </w:p>
    <w:p w:rsidR="009845A9" w:rsidRDefault="009845A9" w:rsidP="000C33F7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14th June 2024</w:t>
      </w:r>
    </w:p>
    <w:p w:rsidR="009845A9" w:rsidRPr="00430E01" w:rsidRDefault="009845A9" w:rsidP="000C33F7">
      <w:pPr>
        <w:jc w:val="center"/>
        <w:rPr>
          <w:rFonts w:ascii="Times New Roman" w:hAnsi="Times New Roman"/>
          <w:color w:val="0000DA"/>
          <w:sz w:val="28"/>
          <w:szCs w:val="28"/>
        </w:rPr>
      </w:pPr>
      <w:r w:rsidRPr="00430E01">
        <w:rPr>
          <w:rFonts w:ascii="Times New Roman" w:hAnsi="Times New Roman"/>
          <w:b/>
          <w:sz w:val="28"/>
          <w:szCs w:val="28"/>
        </w:rPr>
        <w:t>BLOOD FILM COMMENT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6750"/>
      </w:tblGrid>
      <w:tr w:rsidR="009845A9" w:rsidTr="000C33F7">
        <w:tc>
          <w:tcPr>
            <w:tcW w:w="2335" w:type="dxa"/>
          </w:tcPr>
          <w:p w:rsidR="009845A9" w:rsidRDefault="009845A9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750" w:type="dxa"/>
          </w:tcPr>
          <w:p w:rsidR="009845A9" w:rsidRDefault="009845A9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F592C75" wp14:editId="5B0B5F6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DORA ADJEI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92C75" id="Text Box 66" o:spid="_x0000_s1089" type="#_x0000_t202" style="position:absolute;margin-left:-5.4pt;margin-top:0;width:336pt;height:2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DORA ADJEI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845A9" w:rsidTr="000C33F7">
        <w:tc>
          <w:tcPr>
            <w:tcW w:w="2335" w:type="dxa"/>
          </w:tcPr>
          <w:p w:rsidR="009845A9" w:rsidRDefault="009845A9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AGE:</w:t>
            </w: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6750" w:type="dxa"/>
          </w:tcPr>
          <w:p w:rsidR="009845A9" w:rsidRDefault="009845A9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9ABCC1B" wp14:editId="2EC20D7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46 YEARS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BCC1B" id="Text Box 67" o:spid="_x0000_s1090" type="#_x0000_t202" style="position:absolute;margin-left:-5.4pt;margin-top:0;width:336pt;height:25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46 YEARS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845A9" w:rsidTr="000C33F7">
        <w:tc>
          <w:tcPr>
            <w:tcW w:w="2335" w:type="dxa"/>
          </w:tcPr>
          <w:p w:rsidR="009845A9" w:rsidRDefault="009845A9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SEX:</w:t>
            </w:r>
          </w:p>
        </w:tc>
        <w:tc>
          <w:tcPr>
            <w:tcW w:w="6750" w:type="dxa"/>
          </w:tcPr>
          <w:p w:rsidR="009845A9" w:rsidRDefault="009845A9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94FF7B6" wp14:editId="0BDF03A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FEMALE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FF7B6" id="Text Box 68" o:spid="_x0000_s1091" type="#_x0000_t202" style="position:absolute;margin-left:-5.4pt;margin-top:0;width:336pt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845A9" w:rsidTr="000C33F7">
        <w:tc>
          <w:tcPr>
            <w:tcW w:w="2335" w:type="dxa"/>
          </w:tcPr>
          <w:p w:rsidR="009845A9" w:rsidRDefault="009845A9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INDICATION:</w:t>
            </w:r>
          </w:p>
        </w:tc>
        <w:tc>
          <w:tcPr>
            <w:tcW w:w="6750" w:type="dxa"/>
          </w:tcPr>
          <w:p w:rsidR="009845A9" w:rsidRDefault="009845A9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154D4AE" wp14:editId="0E7008C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ITP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4D4AE" id="Text Box 69" o:spid="_x0000_s1092" type="#_x0000_t202" style="position:absolute;margin-left:-5.4pt;margin-top:0;width:336pt;height:25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ITP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845A9" w:rsidTr="000C33F7">
        <w:tc>
          <w:tcPr>
            <w:tcW w:w="2335" w:type="dxa"/>
          </w:tcPr>
          <w:p w:rsidR="009845A9" w:rsidRDefault="009845A9" w:rsidP="000C33F7">
            <w:pPr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ERYTHROCYTES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9845A9" w:rsidRDefault="009845A9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5268B3A" wp14:editId="72B7F93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Normocytic normochromic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68B3A" id="Text Box 70" o:spid="_x0000_s1093" type="#_x0000_t202" style="position:absolute;margin-left:-5.4pt;margin-top:.05pt;width:336pt;height:2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Normocytic normochromic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845A9" w:rsidTr="000C33F7">
        <w:tc>
          <w:tcPr>
            <w:tcW w:w="2335" w:type="dxa"/>
          </w:tcPr>
          <w:p w:rsidR="009845A9" w:rsidRDefault="009845A9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LEUCOCYTES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9845A9" w:rsidRDefault="009845A9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6F68257" wp14:editId="69F329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Adequate on film. Mild neutrophil left shift, some with toxic granulation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68257" id="Text Box 71" o:spid="_x0000_s1094" type="#_x0000_t202" style="position:absolute;margin-left:-5.4pt;margin-top:.05pt;width:336pt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Adequate on film. Mild neutrophil left shift, some with toxic granulation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845A9" w:rsidTr="000C33F7">
        <w:tc>
          <w:tcPr>
            <w:tcW w:w="2335" w:type="dxa"/>
          </w:tcPr>
          <w:p w:rsidR="009845A9" w:rsidRDefault="009845A9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PLATELETS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9845A9" w:rsidRDefault="009845A9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F5B2528" wp14:editId="26AD3E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</wp:posOffset>
                      </wp:positionV>
                      <wp:extent cx="4267200" cy="323850"/>
                      <wp:effectExtent l="0" t="0" r="0" b="7620"/>
                      <wp:wrapSquare wrapText="bothSides"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Slightly reduced. Anisocytosis with few giant forms seen. No clumps seen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B2528" id="Text Box 72" o:spid="_x0000_s1095" type="#_x0000_t202" style="position:absolute;margin-left:-5.4pt;margin-top:.1pt;width:336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UmLQIAAFMEAAAOAAAAZHJzL2Uyb0RvYy54bWysVMlu2zAQvRfoPxC81/JWJ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Slightly reduced. Anisocytosis with few giant forms seen. No clumps seen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845A9" w:rsidTr="000C33F7">
        <w:tc>
          <w:tcPr>
            <w:tcW w:w="2335" w:type="dxa"/>
          </w:tcPr>
          <w:p w:rsidR="009845A9" w:rsidRDefault="009845A9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COMMENT: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6750" w:type="dxa"/>
          </w:tcPr>
          <w:p w:rsidR="009845A9" w:rsidRDefault="009845A9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7A6E935" wp14:editId="194D56B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1.Consistent with history</w:t>
                                  </w:r>
                                </w:p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2. Exclude infection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6E935" id="Text Box 73" o:spid="_x0000_s1096" type="#_x0000_t202" style="position:absolute;margin-left:-5.4pt;margin-top:.05pt;width:336pt;height:25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1.Consistent with history</w:t>
                            </w:r>
                          </w:p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2. Exclude infection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845A9" w:rsidTr="000C33F7">
        <w:tc>
          <w:tcPr>
            <w:tcW w:w="2335" w:type="dxa"/>
          </w:tcPr>
          <w:p w:rsidR="009845A9" w:rsidRPr="00F26C14" w:rsidRDefault="009845A9" w:rsidP="000C33F7">
            <w:pPr>
              <w:ind w:left="2880" w:hanging="288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50" w:type="dxa"/>
          </w:tcPr>
          <w:p w:rsidR="009845A9" w:rsidRDefault="009845A9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976C2AC" wp14:editId="5C1749D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6C2AC" id="Text Box 74" o:spid="_x0000_s1097" type="#_x0000_t202" style="position:absolute;margin-left:-5.4pt;margin-top:.05pt;width:336pt;height:25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0jLAIAAFMEAAAOAAAAZHJzL2Uyb0RvYy54bWysVMlu2zAQvRfoPxC81/JWJ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9845A9" w:rsidRPr="00AD611C" w:rsidRDefault="009845A9" w:rsidP="009B772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9845A9" w:rsidRPr="00AD611C" w:rsidRDefault="009845A9" w:rsidP="000C33F7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 xml:space="preserve">  Validated by</w:t>
      </w:r>
    </w:p>
    <w:p w:rsidR="009845A9" w:rsidRPr="00AD611C" w:rsidRDefault="009845A9" w:rsidP="000C33F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</w:p>
    <w:p w:rsidR="009845A9" w:rsidRPr="00AD611C" w:rsidRDefault="009845A9" w:rsidP="000C33F7">
      <w:pPr>
        <w:spacing w:after="0"/>
        <w:rPr>
          <w:rFonts w:ascii="Times New Roman" w:hAnsi="Times New Roman"/>
          <w:sz w:val="24"/>
          <w:szCs w:val="24"/>
        </w:rPr>
      </w:pPr>
    </w:p>
    <w:p w:rsidR="009845A9" w:rsidRPr="00AD611C" w:rsidRDefault="009845A9" w:rsidP="000C33F7">
      <w:pPr>
        <w:spacing w:after="0"/>
        <w:rPr>
          <w:rFonts w:ascii="Times New Roman" w:hAnsi="Times New Roman"/>
          <w:sz w:val="24"/>
          <w:szCs w:val="24"/>
        </w:rPr>
      </w:pPr>
    </w:p>
    <w:p w:rsidR="009845A9" w:rsidRDefault="009B772F" w:rsidP="000C33F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DR</w:t>
      </w:r>
      <w:r w:rsidR="009845A9" w:rsidRPr="00AD611C">
        <w:rPr>
          <w:rFonts w:ascii="Times New Roman" w:hAnsi="Times New Roman"/>
          <w:b/>
          <w:sz w:val="24"/>
          <w:szCs w:val="24"/>
        </w:rPr>
        <w:t xml:space="preserve">. </w:t>
      </w:r>
      <w:r w:rsidR="009845A9">
        <w:rPr>
          <w:rFonts w:ascii="Times New Roman" w:hAnsi="Times New Roman"/>
          <w:b/>
          <w:sz w:val="24"/>
          <w:szCs w:val="24"/>
        </w:rPr>
        <w:t>AMOAKO</w:t>
      </w:r>
    </w:p>
    <w:p w:rsidR="0063784C" w:rsidRDefault="0063784C" w:rsidP="000C33F7">
      <w:pPr>
        <w:jc w:val="right"/>
        <w:rPr>
          <w:rFonts w:ascii="Times New Roman" w:hAnsi="Times New Roman"/>
          <w:b/>
          <w:sz w:val="24"/>
          <w:szCs w:val="24"/>
        </w:rPr>
      </w:pPr>
    </w:p>
    <w:p w:rsidR="0063784C" w:rsidRDefault="0063784C" w:rsidP="000C33F7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14th June 2024</w:t>
      </w:r>
    </w:p>
    <w:p w:rsidR="0063784C" w:rsidRPr="00430E01" w:rsidRDefault="0063784C" w:rsidP="000C33F7">
      <w:pPr>
        <w:jc w:val="center"/>
        <w:rPr>
          <w:rFonts w:ascii="Times New Roman" w:hAnsi="Times New Roman"/>
          <w:color w:val="0000DA"/>
          <w:sz w:val="28"/>
          <w:szCs w:val="28"/>
        </w:rPr>
      </w:pPr>
      <w:r w:rsidRPr="00430E01">
        <w:rPr>
          <w:rFonts w:ascii="Times New Roman" w:hAnsi="Times New Roman"/>
          <w:b/>
          <w:sz w:val="28"/>
          <w:szCs w:val="28"/>
        </w:rPr>
        <w:t>BLOOD FILM COMMENT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6750"/>
      </w:tblGrid>
      <w:tr w:rsidR="0063784C" w:rsidTr="000C33F7">
        <w:tc>
          <w:tcPr>
            <w:tcW w:w="2335" w:type="dxa"/>
          </w:tcPr>
          <w:p w:rsidR="0063784C" w:rsidRDefault="0063784C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750" w:type="dxa"/>
          </w:tcPr>
          <w:p w:rsidR="0063784C" w:rsidRDefault="0063784C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F592C75" wp14:editId="5B0B5F6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NANA KOBINA DORMAN AMOAH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92C75" id="Text Box 75" o:spid="_x0000_s1098" type="#_x0000_t202" style="position:absolute;margin-left:-5.4pt;margin-top:0;width:336pt;height:25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NANA KOBINA DORMAN AMOAH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3784C" w:rsidTr="000C33F7">
        <w:tc>
          <w:tcPr>
            <w:tcW w:w="2335" w:type="dxa"/>
          </w:tcPr>
          <w:p w:rsidR="0063784C" w:rsidRDefault="0063784C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AGE:</w:t>
            </w: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6750" w:type="dxa"/>
          </w:tcPr>
          <w:p w:rsidR="0063784C" w:rsidRDefault="0063784C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9ABCC1B" wp14:editId="2EC20D7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4 YEARS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BCC1B" id="Text Box 76" o:spid="_x0000_s1099" type="#_x0000_t202" style="position:absolute;margin-left:-5.4pt;margin-top:0;width:336pt;height:2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/30LAIAAFMEAAAOAAAAZHJzL2Uyb0RvYy54bWysVMlu2zAQvRfoPxC81/JWJ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4 YEARS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3784C" w:rsidTr="000C33F7">
        <w:tc>
          <w:tcPr>
            <w:tcW w:w="2335" w:type="dxa"/>
          </w:tcPr>
          <w:p w:rsidR="0063784C" w:rsidRDefault="0063784C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SEX:</w:t>
            </w:r>
          </w:p>
        </w:tc>
        <w:tc>
          <w:tcPr>
            <w:tcW w:w="6750" w:type="dxa"/>
          </w:tcPr>
          <w:p w:rsidR="0063784C" w:rsidRDefault="0063784C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94FF7B6" wp14:editId="0BDF03A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FF7B6" id="Text Box 77" o:spid="_x0000_s1100" type="#_x0000_t202" style="position:absolute;margin-left:-5.4pt;margin-top:0;width:336pt;height:2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MALE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3784C" w:rsidTr="000C33F7">
        <w:tc>
          <w:tcPr>
            <w:tcW w:w="2335" w:type="dxa"/>
          </w:tcPr>
          <w:p w:rsidR="0063784C" w:rsidRDefault="0063784C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INDICATION:</w:t>
            </w:r>
          </w:p>
        </w:tc>
        <w:tc>
          <w:tcPr>
            <w:tcW w:w="6750" w:type="dxa"/>
          </w:tcPr>
          <w:p w:rsidR="0063784C" w:rsidRDefault="0063784C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154D4AE" wp14:editId="0E7008C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LYMPHADENOPATHY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4D4AE" id="Text Box 78" o:spid="_x0000_s1101" type="#_x0000_t202" style="position:absolute;margin-left:-5.4pt;margin-top:0;width:336pt;height:2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LYMPHADENOPATHY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3784C" w:rsidTr="000C33F7">
        <w:tc>
          <w:tcPr>
            <w:tcW w:w="2335" w:type="dxa"/>
          </w:tcPr>
          <w:p w:rsidR="0063784C" w:rsidRDefault="0063784C" w:rsidP="000C33F7">
            <w:pPr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ERYTHROCYTES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63784C" w:rsidRDefault="0063784C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5268B3A" wp14:editId="72B7F93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Normocytic normochromic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68B3A" id="Text Box 79" o:spid="_x0000_s1102" type="#_x0000_t202" style="position:absolute;margin-left:-5.4pt;margin-top:.05pt;width:336pt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USCLQIAAFMEAAAOAAAAZHJzL2Uyb0RvYy54bWysVMlu2zAQvRfoPxC81/JWJ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Normocytic normochromic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3784C" w:rsidTr="000C33F7">
        <w:tc>
          <w:tcPr>
            <w:tcW w:w="2335" w:type="dxa"/>
          </w:tcPr>
          <w:p w:rsidR="0063784C" w:rsidRDefault="0063784C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LEUCOCYTES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63784C" w:rsidRDefault="0063784C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6F68257" wp14:editId="69F329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80" name="Text Box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Adequate. Relative lymhocytosis mostly mature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68257" id="Text Box 80" o:spid="_x0000_s1103" type="#_x0000_t202" style="position:absolute;margin-left:-5.4pt;margin-top:.05pt;width:336pt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Adequate. Relative lymhocytosis mostly mature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3784C" w:rsidTr="000C33F7">
        <w:tc>
          <w:tcPr>
            <w:tcW w:w="2335" w:type="dxa"/>
          </w:tcPr>
          <w:p w:rsidR="0063784C" w:rsidRDefault="0063784C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PLATELETS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63784C" w:rsidRDefault="0063784C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F5B2528" wp14:editId="26AD3E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</wp:posOffset>
                      </wp:positionV>
                      <wp:extent cx="4267200" cy="323850"/>
                      <wp:effectExtent l="0" t="0" r="0" b="7620"/>
                      <wp:wrapSquare wrapText="bothSides"/>
                      <wp:docPr id="81" name="Text Box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Increased. Clumps++. Anisocytosis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B2528" id="Text Box 81" o:spid="_x0000_s1104" type="#_x0000_t202" style="position:absolute;margin-left:-5.4pt;margin-top:.1pt;width:336pt;height:25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Increased. Clumps++. Anisocytosis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3784C" w:rsidTr="000C33F7">
        <w:tc>
          <w:tcPr>
            <w:tcW w:w="2335" w:type="dxa"/>
          </w:tcPr>
          <w:p w:rsidR="0063784C" w:rsidRDefault="0063784C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COMMENT: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6750" w:type="dxa"/>
          </w:tcPr>
          <w:p w:rsidR="0063784C" w:rsidRDefault="0063784C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7A6E935" wp14:editId="194D56B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82" name="Text Box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Exclude infection with reactive thrombocytosis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6E935" id="Text Box 82" o:spid="_x0000_s1105" type="#_x0000_t202" style="position:absolute;margin-left:-5.4pt;margin-top:.05pt;width:336pt;height:25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Exclude infection with reactive thrombocytosis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3784C" w:rsidTr="000C33F7">
        <w:tc>
          <w:tcPr>
            <w:tcW w:w="2335" w:type="dxa"/>
          </w:tcPr>
          <w:p w:rsidR="0063784C" w:rsidRPr="00F26C14" w:rsidRDefault="0063784C" w:rsidP="000C33F7">
            <w:pPr>
              <w:ind w:left="2880" w:hanging="288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SUGGEST:</w:t>
            </w:r>
          </w:p>
        </w:tc>
        <w:tc>
          <w:tcPr>
            <w:tcW w:w="6750" w:type="dxa"/>
          </w:tcPr>
          <w:p w:rsidR="0063784C" w:rsidRDefault="0063784C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976C2AC" wp14:editId="5C1749D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83" name="Text Box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Septic / viral screen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6C2AC" id="Text Box 83" o:spid="_x0000_s1106" type="#_x0000_t202" style="position:absolute;margin-left:-5.4pt;margin-top:.05pt;width:336pt;height:25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Septic / viral screen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63784C" w:rsidRPr="00AD611C" w:rsidRDefault="0063784C" w:rsidP="000C33F7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</w:p>
    <w:p w:rsidR="0063784C" w:rsidRPr="00AD611C" w:rsidRDefault="0063784C" w:rsidP="000C33F7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</w:p>
    <w:p w:rsidR="0063784C" w:rsidRPr="00AD611C" w:rsidRDefault="0063784C" w:rsidP="000C33F7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 xml:space="preserve">  Validated by</w:t>
      </w:r>
    </w:p>
    <w:p w:rsidR="0063784C" w:rsidRPr="00AD611C" w:rsidRDefault="0063784C" w:rsidP="000C33F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</w:p>
    <w:p w:rsidR="0063784C" w:rsidRPr="00AD611C" w:rsidRDefault="0063784C" w:rsidP="000C33F7">
      <w:pPr>
        <w:spacing w:after="0"/>
        <w:rPr>
          <w:rFonts w:ascii="Times New Roman" w:hAnsi="Times New Roman"/>
          <w:sz w:val="24"/>
          <w:szCs w:val="24"/>
        </w:rPr>
      </w:pPr>
    </w:p>
    <w:p w:rsidR="0063784C" w:rsidRPr="00AD611C" w:rsidRDefault="0063784C" w:rsidP="000C33F7">
      <w:pPr>
        <w:spacing w:after="0"/>
        <w:rPr>
          <w:rFonts w:ascii="Times New Roman" w:hAnsi="Times New Roman"/>
          <w:sz w:val="24"/>
          <w:szCs w:val="24"/>
        </w:rPr>
      </w:pPr>
    </w:p>
    <w:p w:rsidR="0063784C" w:rsidRDefault="0063784C" w:rsidP="000C33F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DR</w:t>
      </w:r>
      <w:r w:rsidRPr="00AD611C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AMOAKO</w:t>
      </w:r>
    </w:p>
    <w:p w:rsidR="00127413" w:rsidRDefault="00127413" w:rsidP="000C33F7">
      <w:pPr>
        <w:jc w:val="right"/>
        <w:rPr>
          <w:rFonts w:ascii="Times New Roman" w:hAnsi="Times New Roman"/>
          <w:b/>
          <w:sz w:val="24"/>
          <w:szCs w:val="24"/>
        </w:rPr>
      </w:pPr>
    </w:p>
    <w:p w:rsidR="00127413" w:rsidRDefault="00127413" w:rsidP="000C33F7">
      <w:pPr>
        <w:jc w:val="right"/>
        <w:rPr>
          <w:rFonts w:ascii="Times New Roman" w:hAnsi="Times New Roman"/>
          <w:b/>
          <w:sz w:val="24"/>
          <w:szCs w:val="24"/>
        </w:rPr>
      </w:pPr>
    </w:p>
    <w:p w:rsidR="00127413" w:rsidRDefault="00127413" w:rsidP="000C33F7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14th June 2024</w:t>
      </w:r>
    </w:p>
    <w:p w:rsidR="00127413" w:rsidRPr="00430E01" w:rsidRDefault="00127413" w:rsidP="000C33F7">
      <w:pPr>
        <w:jc w:val="center"/>
        <w:rPr>
          <w:rFonts w:ascii="Times New Roman" w:hAnsi="Times New Roman"/>
          <w:color w:val="0000DA"/>
          <w:sz w:val="28"/>
          <w:szCs w:val="28"/>
        </w:rPr>
      </w:pPr>
      <w:r w:rsidRPr="00430E01">
        <w:rPr>
          <w:rFonts w:ascii="Times New Roman" w:hAnsi="Times New Roman"/>
          <w:b/>
          <w:sz w:val="28"/>
          <w:szCs w:val="28"/>
        </w:rPr>
        <w:t>BLOOD FILM COMMENT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6750"/>
      </w:tblGrid>
      <w:tr w:rsidR="00127413" w:rsidTr="000C33F7">
        <w:tc>
          <w:tcPr>
            <w:tcW w:w="2335" w:type="dxa"/>
          </w:tcPr>
          <w:p w:rsidR="00127413" w:rsidRDefault="00127413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750" w:type="dxa"/>
          </w:tcPr>
          <w:p w:rsidR="00127413" w:rsidRDefault="00127413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F592C75" wp14:editId="5B0B5F6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84" name="Text Box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GRACIELLA NEWMAN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92C75" id="Text Box 84" o:spid="_x0000_s1107" type="#_x0000_t202" style="position:absolute;margin-left:-5.4pt;margin-top:0;width:336pt;height:25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GRACIELLA NEWMAN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27413" w:rsidTr="000C33F7">
        <w:tc>
          <w:tcPr>
            <w:tcW w:w="2335" w:type="dxa"/>
          </w:tcPr>
          <w:p w:rsidR="00127413" w:rsidRDefault="00127413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AGE:</w:t>
            </w: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6750" w:type="dxa"/>
          </w:tcPr>
          <w:p w:rsidR="00127413" w:rsidRDefault="00127413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9ABCC1B" wp14:editId="2EC20D7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85" name="Text Box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6 MONTHS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BCC1B" id="Text Box 85" o:spid="_x0000_s1108" type="#_x0000_t202" style="position:absolute;margin-left:-5.4pt;margin-top:0;width:336pt;height:25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6 MONTHS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27413" w:rsidTr="000C33F7">
        <w:tc>
          <w:tcPr>
            <w:tcW w:w="2335" w:type="dxa"/>
          </w:tcPr>
          <w:p w:rsidR="00127413" w:rsidRDefault="00127413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SEX:</w:t>
            </w:r>
          </w:p>
        </w:tc>
        <w:tc>
          <w:tcPr>
            <w:tcW w:w="6750" w:type="dxa"/>
          </w:tcPr>
          <w:p w:rsidR="00127413" w:rsidRDefault="00127413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94FF7B6" wp14:editId="0BDF03A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86" name="Text Box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FEMALE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FF7B6" id="Text Box 86" o:spid="_x0000_s1109" type="#_x0000_t202" style="position:absolute;margin-left:-5.4pt;margin-top:0;width:336pt;height:25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27413" w:rsidTr="000C33F7">
        <w:tc>
          <w:tcPr>
            <w:tcW w:w="2335" w:type="dxa"/>
          </w:tcPr>
          <w:p w:rsidR="00127413" w:rsidRDefault="00127413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INDICATION:</w:t>
            </w:r>
          </w:p>
        </w:tc>
        <w:tc>
          <w:tcPr>
            <w:tcW w:w="6750" w:type="dxa"/>
          </w:tcPr>
          <w:p w:rsidR="00127413" w:rsidRDefault="00127413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154D4AE" wp14:editId="0E7008C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87" name="Text Box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3 WEEKS HISTORY OF RIGHT CERVICAL LYMPH NODE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4D4AE" id="Text Box 87" o:spid="_x0000_s1110" type="#_x0000_t202" style="position:absolute;margin-left:-5.4pt;margin-top:0;width:336pt;height:2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3 WEEKS HISTORY OF RIGHT CERVICAL LYMPH NODE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27413" w:rsidTr="000C33F7">
        <w:tc>
          <w:tcPr>
            <w:tcW w:w="2335" w:type="dxa"/>
          </w:tcPr>
          <w:p w:rsidR="00127413" w:rsidRDefault="00127413" w:rsidP="000C33F7">
            <w:pPr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ERYTHROCYTES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127413" w:rsidRDefault="00127413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5268B3A" wp14:editId="72B7F93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88" name="Text Box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Mostly normocytic, normochromic cells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68B3A" id="Text Box 88" o:spid="_x0000_s1111" type="#_x0000_t202" style="position:absolute;margin-left:-5.4pt;margin-top:.05pt;width:336pt;height:25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Mostly normocytic, normochromic cells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27413" w:rsidTr="000C33F7">
        <w:tc>
          <w:tcPr>
            <w:tcW w:w="2335" w:type="dxa"/>
          </w:tcPr>
          <w:p w:rsidR="00127413" w:rsidRDefault="00127413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LEUCOCYTES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127413" w:rsidRDefault="00127413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6F68257" wp14:editId="69F329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89" name="Text Box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Mildly increased, relative lymphocytosis. Also mild neutrophilia with toxic granulation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68257" id="Text Box 89" o:spid="_x0000_s1112" type="#_x0000_t202" style="position:absolute;margin-left:-5.4pt;margin-top:.05pt;width:336pt;height:25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Mildly increased, relative lymphocytosis. Also mild neutrophilia with toxic granulation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27413" w:rsidTr="000C33F7">
        <w:tc>
          <w:tcPr>
            <w:tcW w:w="2335" w:type="dxa"/>
          </w:tcPr>
          <w:p w:rsidR="00127413" w:rsidRDefault="00127413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PLATELETS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127413" w:rsidRDefault="00127413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F5B2528" wp14:editId="26AD3E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</wp:posOffset>
                      </wp:positionV>
                      <wp:extent cx="4267200" cy="323850"/>
                      <wp:effectExtent l="0" t="0" r="0" b="7620"/>
                      <wp:wrapSquare wrapText="bothSides"/>
                      <wp:docPr id="90" name="Text Box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Increased on film. Platelet anisocytosis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B2528" id="Text Box 90" o:spid="_x0000_s1113" type="#_x0000_t202" style="position:absolute;margin-left:-5.4pt;margin-top:.1pt;width:336pt;height:25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Increased on film. Platelet anisocytosis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27413" w:rsidTr="000C33F7">
        <w:tc>
          <w:tcPr>
            <w:tcW w:w="2335" w:type="dxa"/>
          </w:tcPr>
          <w:p w:rsidR="00127413" w:rsidRDefault="00127413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COMMENT: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6750" w:type="dxa"/>
          </w:tcPr>
          <w:p w:rsidR="00127413" w:rsidRDefault="00127413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7A6E935" wp14:editId="194D56B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91" name="Text Box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Exclude infection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6E935" id="Text Box 91" o:spid="_x0000_s1114" type="#_x0000_t202" style="position:absolute;margin-left:-5.4pt;margin-top:.05pt;width:336pt;height:25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Exclude infection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27413" w:rsidTr="000C33F7">
        <w:tc>
          <w:tcPr>
            <w:tcW w:w="2335" w:type="dxa"/>
          </w:tcPr>
          <w:p w:rsidR="00127413" w:rsidRPr="00F26C14" w:rsidRDefault="00127413" w:rsidP="000C33F7">
            <w:pPr>
              <w:ind w:left="2880" w:hanging="288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SUGGEST:</w:t>
            </w:r>
          </w:p>
        </w:tc>
        <w:tc>
          <w:tcPr>
            <w:tcW w:w="6750" w:type="dxa"/>
          </w:tcPr>
          <w:p w:rsidR="00127413" w:rsidRDefault="00127413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7976C2AC" wp14:editId="5C1749D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92" name="Text Box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1. Monitor LN size</w:t>
                                  </w:r>
                                </w:p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2. Infection screen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6C2AC" id="Text Box 92" o:spid="_x0000_s1115" type="#_x0000_t202" style="position:absolute;margin-left:-5.4pt;margin-top:.05pt;width:336pt;height:25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" filled="f" stroked="f" strokeweight=".5pt">
                      <v:textbox style="mso-fit-shape-to-text:t" inset=",0,,0">
                        <w:txbxContent>
                          <w:p w:rsidR="000C33F7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1. Monitor LN size</w:t>
                            </w:r>
                          </w:p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2. Infection screen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127413" w:rsidRPr="00AD611C" w:rsidRDefault="00127413" w:rsidP="000D6DE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27413" w:rsidRPr="00AD611C" w:rsidRDefault="00127413" w:rsidP="000C33F7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 xml:space="preserve">  Validated by</w:t>
      </w:r>
    </w:p>
    <w:p w:rsidR="00127413" w:rsidRPr="00AD611C" w:rsidRDefault="00127413" w:rsidP="000C33F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</w:p>
    <w:p w:rsidR="00127413" w:rsidRPr="00AD611C" w:rsidRDefault="00127413" w:rsidP="000C33F7">
      <w:pPr>
        <w:spacing w:after="0"/>
        <w:rPr>
          <w:rFonts w:ascii="Times New Roman" w:hAnsi="Times New Roman"/>
          <w:sz w:val="24"/>
          <w:szCs w:val="24"/>
        </w:rPr>
      </w:pPr>
    </w:p>
    <w:p w:rsidR="00127413" w:rsidRPr="00AD611C" w:rsidRDefault="00127413" w:rsidP="000C33F7">
      <w:pPr>
        <w:spacing w:after="0"/>
        <w:rPr>
          <w:rFonts w:ascii="Times New Roman" w:hAnsi="Times New Roman"/>
          <w:sz w:val="24"/>
          <w:szCs w:val="24"/>
        </w:rPr>
      </w:pPr>
    </w:p>
    <w:p w:rsidR="00127413" w:rsidRDefault="00127413" w:rsidP="000C33F7">
      <w:pPr>
        <w:spacing w:after="0"/>
        <w:rPr>
          <w:rFonts w:ascii="Times New Roman" w:hAnsi="Times New Roman"/>
          <w:b/>
          <w:sz w:val="24"/>
          <w:szCs w:val="24"/>
        </w:rPr>
      </w:pPr>
      <w:r w:rsidRPr="00AD611C">
        <w:rPr>
          <w:rFonts w:ascii="Times New Roman" w:hAnsi="Times New Roman"/>
          <w:b/>
          <w:sz w:val="24"/>
          <w:szCs w:val="24"/>
        </w:rPr>
        <w:t xml:space="preserve">DRS. </w:t>
      </w:r>
      <w:r w:rsidR="000D6DEA">
        <w:rPr>
          <w:rFonts w:ascii="Times New Roman" w:hAnsi="Times New Roman"/>
          <w:b/>
          <w:sz w:val="24"/>
          <w:szCs w:val="24"/>
        </w:rPr>
        <w:t>OTENG/AGGREY</w:t>
      </w:r>
    </w:p>
    <w:p w:rsidR="000C33F7" w:rsidRDefault="000C33F7" w:rsidP="000C33F7">
      <w:pPr>
        <w:jc w:val="right"/>
        <w:rPr>
          <w:rFonts w:ascii="Times New Roman" w:hAnsi="Times New Roman"/>
          <w:b/>
          <w:sz w:val="24"/>
          <w:szCs w:val="24"/>
        </w:rPr>
      </w:pPr>
    </w:p>
    <w:p w:rsidR="000C33F7" w:rsidRDefault="000C33F7" w:rsidP="000C33F7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14th June 2024</w:t>
      </w:r>
    </w:p>
    <w:p w:rsidR="000C33F7" w:rsidRPr="00430E01" w:rsidRDefault="000C33F7" w:rsidP="000C33F7">
      <w:pPr>
        <w:jc w:val="center"/>
        <w:rPr>
          <w:rFonts w:ascii="Times New Roman" w:hAnsi="Times New Roman"/>
          <w:color w:val="0000DA"/>
          <w:sz w:val="28"/>
          <w:szCs w:val="28"/>
        </w:rPr>
      </w:pPr>
      <w:r w:rsidRPr="00430E01">
        <w:rPr>
          <w:rFonts w:ascii="Times New Roman" w:hAnsi="Times New Roman"/>
          <w:b/>
          <w:sz w:val="28"/>
          <w:szCs w:val="28"/>
        </w:rPr>
        <w:t>BLOOD FILM COMMENT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6750"/>
      </w:tblGrid>
      <w:tr w:rsidR="000C33F7" w:rsidTr="000C33F7">
        <w:tc>
          <w:tcPr>
            <w:tcW w:w="2335" w:type="dxa"/>
          </w:tcPr>
          <w:p w:rsidR="000C33F7" w:rsidRDefault="000C33F7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750" w:type="dxa"/>
          </w:tcPr>
          <w:p w:rsidR="000C33F7" w:rsidRDefault="000C33F7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F592C75" wp14:editId="5B0B5F6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93" name="Text Box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MIRACLE WERIBOGR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92C75" id="Text Box 93" o:spid="_x0000_s1116" type="#_x0000_t202" style="position:absolute;margin-left:-5.4pt;margin-top:0;width:336pt;height:25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MIRACLE WERIBOGR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C33F7" w:rsidTr="000C33F7">
        <w:tc>
          <w:tcPr>
            <w:tcW w:w="2335" w:type="dxa"/>
          </w:tcPr>
          <w:p w:rsidR="000C33F7" w:rsidRDefault="000C33F7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AGE:</w:t>
            </w: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6750" w:type="dxa"/>
          </w:tcPr>
          <w:p w:rsidR="000C33F7" w:rsidRDefault="000C33F7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9ABCC1B" wp14:editId="2EC20D7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94" name="Text Box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8 MONTHS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BCC1B" id="Text Box 94" o:spid="_x0000_s1117" type="#_x0000_t202" style="position:absolute;margin-left:-5.4pt;margin-top:0;width:336pt;height:25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8 MONTHS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C33F7" w:rsidTr="000C33F7">
        <w:tc>
          <w:tcPr>
            <w:tcW w:w="2335" w:type="dxa"/>
          </w:tcPr>
          <w:p w:rsidR="000C33F7" w:rsidRDefault="000C33F7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SEX:</w:t>
            </w:r>
          </w:p>
        </w:tc>
        <w:tc>
          <w:tcPr>
            <w:tcW w:w="6750" w:type="dxa"/>
          </w:tcPr>
          <w:p w:rsidR="000C33F7" w:rsidRDefault="000C33F7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94FF7B6" wp14:editId="0BDF03A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95" name="Text Box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FEMALE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FF7B6" id="Text Box 95" o:spid="_x0000_s1118" type="#_x0000_t202" style="position:absolute;margin-left:-5.4pt;margin-top:0;width:336pt;height:25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0nLQIAAFMEAAAOAAAAZHJzL2Uyb0RvYy54bWysVMlu2zAQvRfoPxC81/IWN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C33F7" w:rsidTr="000C33F7">
        <w:tc>
          <w:tcPr>
            <w:tcW w:w="2335" w:type="dxa"/>
          </w:tcPr>
          <w:p w:rsidR="000C33F7" w:rsidRDefault="000C33F7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INDICATION:</w:t>
            </w:r>
          </w:p>
        </w:tc>
        <w:tc>
          <w:tcPr>
            <w:tcW w:w="6750" w:type="dxa"/>
          </w:tcPr>
          <w:p w:rsidR="000C33F7" w:rsidRDefault="000C33F7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154D4AE" wp14:editId="0E7008C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96" name="Text Box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REACTIVE THROMBOCYTOSIS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4D4AE" id="Text Box 96" o:spid="_x0000_s1119" type="#_x0000_t202" style="position:absolute;margin-left:-5.4pt;margin-top:0;width:336pt;height:25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REACTIVE THROMBOCYTOSIS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C33F7" w:rsidTr="000C33F7">
        <w:tc>
          <w:tcPr>
            <w:tcW w:w="2335" w:type="dxa"/>
          </w:tcPr>
          <w:p w:rsidR="000C33F7" w:rsidRDefault="000C33F7" w:rsidP="000C33F7">
            <w:pPr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ERYTHROCYTES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0C33F7" w:rsidRDefault="000C33F7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5268B3A" wp14:editId="72B7F93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97" name="Text Box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0C33F7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Mostly microcytic, hypochromic cells</w:t>
                                  </w:r>
                                  <w:r w:rsidR="00CF7AC1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, target cells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68B3A" id="Text Box 97" o:spid="_x0000_s1120" type="#_x0000_t202" style="position:absolute;margin-left:-5.4pt;margin-top:.05pt;width:336pt;height:25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i/LQIAAFMEAAAOAAAAZHJzL2Uyb0RvYy54bWysVMlu2zAQvRfoPxC81/JWJ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0C33F7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Mostly microcytic, hypochromic cells</w:t>
                            </w:r>
                            <w:r w:rsidR="00CF7AC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, target cells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C33F7" w:rsidTr="000C33F7">
        <w:tc>
          <w:tcPr>
            <w:tcW w:w="2335" w:type="dxa"/>
          </w:tcPr>
          <w:p w:rsidR="000C33F7" w:rsidRDefault="000C33F7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LEUCOCYTES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0C33F7" w:rsidRDefault="000C33F7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6F68257" wp14:editId="69F329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CF7AC1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Increased, relative lymphocytosis, normal morphology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68257" id="Text Box 98" o:spid="_x0000_s1121" type="#_x0000_t202" style="position:absolute;margin-left:-5.4pt;margin-top:.05pt;width:336pt;height:25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" filled="f" stroked="f" strokeweight=".5pt">
                      <v:textbox style="mso-fit-shape-to-text:t" inset=",0,,0">
                        <w:txbxContent>
                          <w:p w:rsidR="000C33F7" w:rsidRPr="00F26C14" w:rsidRDefault="00CF7AC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Increased, relative lymphocytosis, normal morphology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C33F7" w:rsidTr="000C33F7">
        <w:tc>
          <w:tcPr>
            <w:tcW w:w="2335" w:type="dxa"/>
          </w:tcPr>
          <w:p w:rsidR="000C33F7" w:rsidRDefault="000C33F7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PLATELETS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0C33F7" w:rsidRDefault="000C33F7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3F5B2528" wp14:editId="26AD3E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</wp:posOffset>
                      </wp:positionV>
                      <wp:extent cx="4267200" cy="323850"/>
                      <wp:effectExtent l="0" t="0" r="0" b="7620"/>
                      <wp:wrapSquare wrapText="bothSides"/>
                      <wp:docPr id="99" name="Text Box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CF7AC1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Mildly increased on film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B2528" id="Text Box 99" o:spid="_x0000_s1122" type="#_x0000_t202" style="position:absolute;margin-left:-5.4pt;margin-top:.1pt;width:336pt;height:25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CF7AC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Mildly increased on film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C33F7" w:rsidTr="000C33F7">
        <w:tc>
          <w:tcPr>
            <w:tcW w:w="2335" w:type="dxa"/>
          </w:tcPr>
          <w:p w:rsidR="000C33F7" w:rsidRDefault="000C33F7" w:rsidP="000C33F7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COMMENT: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6750" w:type="dxa"/>
          </w:tcPr>
          <w:p w:rsidR="000C33F7" w:rsidRDefault="000C33F7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7A6E935" wp14:editId="194D56B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100" name="Text Box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CF7AC1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Exclude haemoglobinopathy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6E935" id="Text Box 100" o:spid="_x0000_s1123" type="#_x0000_t202" style="position:absolute;margin-left:-5.4pt;margin-top:.05pt;width:336pt;height:25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CF7AC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Exclude haemoglobinopathy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C33F7" w:rsidTr="000C33F7">
        <w:tc>
          <w:tcPr>
            <w:tcW w:w="2335" w:type="dxa"/>
          </w:tcPr>
          <w:p w:rsidR="000C33F7" w:rsidRPr="00F26C14" w:rsidRDefault="000C33F7" w:rsidP="000C33F7">
            <w:pPr>
              <w:ind w:left="2880" w:hanging="288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SUGGEST:</w:t>
            </w:r>
          </w:p>
        </w:tc>
        <w:tc>
          <w:tcPr>
            <w:tcW w:w="6750" w:type="dxa"/>
          </w:tcPr>
          <w:p w:rsidR="000C33F7" w:rsidRDefault="000C33F7" w:rsidP="000C33F7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976C2AC" wp14:editId="5C1749D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101" name="Text Box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C33F7" w:rsidRPr="00F26C14" w:rsidRDefault="00CF7AC1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HPLC, G6PD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6C2AC" id="Text Box 101" o:spid="_x0000_s1124" type="#_x0000_t202" style="position:absolute;margin-left:-5.4pt;margin-top:.05pt;width:336pt;height:25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0C33F7" w:rsidRPr="00F26C14" w:rsidRDefault="00CF7AC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HPLC, G6PD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0C33F7" w:rsidRPr="00AD611C" w:rsidRDefault="000C33F7" w:rsidP="000C33F7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</w:p>
    <w:p w:rsidR="000C33F7" w:rsidRPr="00AD611C" w:rsidRDefault="000C33F7" w:rsidP="000C33F7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</w:p>
    <w:p w:rsidR="000C33F7" w:rsidRPr="00AD611C" w:rsidRDefault="000C33F7" w:rsidP="000C33F7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 xml:space="preserve">  Validated by</w:t>
      </w:r>
    </w:p>
    <w:p w:rsidR="000C33F7" w:rsidRPr="00AD611C" w:rsidRDefault="000C33F7" w:rsidP="000C33F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</w:p>
    <w:p w:rsidR="000C33F7" w:rsidRPr="00AD611C" w:rsidRDefault="000C33F7" w:rsidP="000C33F7">
      <w:pPr>
        <w:spacing w:after="0"/>
        <w:rPr>
          <w:rFonts w:ascii="Times New Roman" w:hAnsi="Times New Roman"/>
          <w:sz w:val="24"/>
          <w:szCs w:val="24"/>
        </w:rPr>
      </w:pPr>
    </w:p>
    <w:p w:rsidR="000C33F7" w:rsidRPr="00AD611C" w:rsidRDefault="000C33F7" w:rsidP="000C33F7">
      <w:pPr>
        <w:spacing w:after="0"/>
        <w:rPr>
          <w:rFonts w:ascii="Times New Roman" w:hAnsi="Times New Roman"/>
          <w:sz w:val="24"/>
          <w:szCs w:val="24"/>
        </w:rPr>
      </w:pPr>
    </w:p>
    <w:p w:rsidR="000C33F7" w:rsidRDefault="00CF7AC1" w:rsidP="000C33F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DR</w:t>
      </w:r>
      <w:r w:rsidR="000C33F7" w:rsidRPr="00AD611C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OTENG</w:t>
      </w:r>
    </w:p>
    <w:p w:rsidR="000C33F7" w:rsidRDefault="000C33F7" w:rsidP="000C33F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E14DD8" w:rsidRDefault="00E14DD8" w:rsidP="00042809">
      <w:pPr>
        <w:jc w:val="right"/>
        <w:rPr>
          <w:rFonts w:ascii="Times New Roman" w:hAnsi="Times New Roman"/>
          <w:b/>
          <w:sz w:val="24"/>
          <w:szCs w:val="24"/>
        </w:rPr>
      </w:pPr>
    </w:p>
    <w:p w:rsidR="00E14DD8" w:rsidRDefault="00E14DD8" w:rsidP="00042809">
      <w:pPr>
        <w:jc w:val="right"/>
        <w:rPr>
          <w:rFonts w:ascii="Times New Roman" w:hAnsi="Times New Roman"/>
          <w:b/>
          <w:sz w:val="24"/>
          <w:szCs w:val="24"/>
        </w:rPr>
      </w:pPr>
    </w:p>
    <w:p w:rsidR="00E14DD8" w:rsidRDefault="00E14DD8" w:rsidP="00042809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14th June 2024</w:t>
      </w:r>
    </w:p>
    <w:p w:rsidR="00E14DD8" w:rsidRPr="00430E01" w:rsidRDefault="00E14DD8" w:rsidP="00042809">
      <w:pPr>
        <w:jc w:val="center"/>
        <w:rPr>
          <w:rFonts w:ascii="Times New Roman" w:hAnsi="Times New Roman"/>
          <w:color w:val="0000DA"/>
          <w:sz w:val="28"/>
          <w:szCs w:val="28"/>
        </w:rPr>
      </w:pPr>
      <w:r w:rsidRPr="00430E01">
        <w:rPr>
          <w:rFonts w:ascii="Times New Roman" w:hAnsi="Times New Roman"/>
          <w:b/>
          <w:sz w:val="28"/>
          <w:szCs w:val="28"/>
        </w:rPr>
        <w:t>BLOOD FILM COMMENT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6750"/>
      </w:tblGrid>
      <w:tr w:rsidR="00E14DD8" w:rsidTr="00042809">
        <w:tc>
          <w:tcPr>
            <w:tcW w:w="2335" w:type="dxa"/>
          </w:tcPr>
          <w:p w:rsidR="00E14DD8" w:rsidRDefault="00E14DD8" w:rsidP="00042809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750" w:type="dxa"/>
          </w:tcPr>
          <w:p w:rsidR="00E14DD8" w:rsidRDefault="00E14DD8" w:rsidP="00042809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F592C75" wp14:editId="5B0B5F6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102" name="Text Box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4DD8" w:rsidRPr="00F26C14" w:rsidRDefault="00E14DD8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FRANCIS ETHAN WILSON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92C75" id="Text Box 102" o:spid="_x0000_s1125" type="#_x0000_t202" style="position:absolute;margin-left:-5.4pt;margin-top:0;width:336pt;height:2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" filled="f" stroked="f" strokeweight=".5pt">
                      <v:textbox style="mso-fit-shape-to-text:t" inset=",0,,0">
                        <w:txbxContent>
                          <w:p w:rsidR="00E14DD8" w:rsidRPr="00F26C14" w:rsidRDefault="00E14DD8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FRANCIS ETHAN WILSON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14DD8" w:rsidTr="00042809">
        <w:tc>
          <w:tcPr>
            <w:tcW w:w="2335" w:type="dxa"/>
          </w:tcPr>
          <w:p w:rsidR="00E14DD8" w:rsidRDefault="00E14DD8" w:rsidP="00042809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AGE:</w:t>
            </w: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  <w:tc>
          <w:tcPr>
            <w:tcW w:w="6750" w:type="dxa"/>
          </w:tcPr>
          <w:p w:rsidR="00E14DD8" w:rsidRDefault="00E14DD8" w:rsidP="00042809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9ABCC1B" wp14:editId="2EC20D7D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103" name="Text Box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4DD8" w:rsidRPr="00F26C14" w:rsidRDefault="00E14DD8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4 YEARS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BCC1B" id="Text Box 103" o:spid="_x0000_s1126" type="#_x0000_t202" style="position:absolute;margin-left:-5.4pt;margin-top:0;width:336pt;height:2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" filled="f" stroked="f" strokeweight=".5pt">
                      <v:textbox style="mso-fit-shape-to-text:t" inset=",0,,0">
                        <w:txbxContent>
                          <w:p w:rsidR="00E14DD8" w:rsidRPr="00F26C14" w:rsidRDefault="00E14DD8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4 YEARS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14DD8" w:rsidTr="00042809">
        <w:tc>
          <w:tcPr>
            <w:tcW w:w="2335" w:type="dxa"/>
          </w:tcPr>
          <w:p w:rsidR="00E14DD8" w:rsidRDefault="00E14DD8" w:rsidP="00042809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SEX:</w:t>
            </w:r>
          </w:p>
        </w:tc>
        <w:tc>
          <w:tcPr>
            <w:tcW w:w="6750" w:type="dxa"/>
          </w:tcPr>
          <w:p w:rsidR="00E14DD8" w:rsidRDefault="00E14DD8" w:rsidP="00042809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94FF7B6" wp14:editId="0BDF03A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104" name="Text Box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4DD8" w:rsidRPr="00F26C14" w:rsidRDefault="00E14DD8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MALE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FF7B6" id="Text Box 104" o:spid="_x0000_s1127" type="#_x0000_t202" style="position:absolute;margin-left:-5.4pt;margin-top:0;width:336pt;height:25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" filled="f" stroked="f" strokeweight=".5pt">
                      <v:textbox style="mso-fit-shape-to-text:t" inset=",0,,0">
                        <w:txbxContent>
                          <w:p w:rsidR="00E14DD8" w:rsidRPr="00F26C14" w:rsidRDefault="00E14DD8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MALE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14DD8" w:rsidTr="00042809">
        <w:tc>
          <w:tcPr>
            <w:tcW w:w="2335" w:type="dxa"/>
          </w:tcPr>
          <w:p w:rsidR="00E14DD8" w:rsidRDefault="00E14DD8" w:rsidP="00042809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INDICATION:</w:t>
            </w:r>
          </w:p>
        </w:tc>
        <w:tc>
          <w:tcPr>
            <w:tcW w:w="6750" w:type="dxa"/>
          </w:tcPr>
          <w:p w:rsidR="00E14DD8" w:rsidRDefault="00E14DD8" w:rsidP="00042809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154D4AE" wp14:editId="0E7008CE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4267200" cy="323850"/>
                      <wp:effectExtent l="0" t="0" r="0" b="7620"/>
                      <wp:wrapSquare wrapText="bothSides"/>
                      <wp:docPr id="105" name="Text Box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4DD8" w:rsidRPr="00F26C14" w:rsidRDefault="00E14DD8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RECURRENT FEVER ? CAUSE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4D4AE" id="Text Box 105" o:spid="_x0000_s1128" type="#_x0000_t202" style="position:absolute;margin-left:-5.4pt;margin-top:0;width:336pt;height:25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" filled="f" stroked="f" strokeweight=".5pt">
                      <v:textbox style="mso-fit-shape-to-text:t" inset=",0,,0">
                        <w:txbxContent>
                          <w:p w:rsidR="00E14DD8" w:rsidRPr="00F26C14" w:rsidRDefault="00E14DD8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RECURRENT FEVER ? CAUSE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14DD8" w:rsidTr="00042809">
        <w:tc>
          <w:tcPr>
            <w:tcW w:w="2335" w:type="dxa"/>
          </w:tcPr>
          <w:p w:rsidR="00E14DD8" w:rsidRDefault="00E14DD8" w:rsidP="00042809">
            <w:pPr>
              <w:spacing w:line="276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ERYTHROCYTES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E14DD8" w:rsidRDefault="00E14DD8" w:rsidP="00042809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5268B3A" wp14:editId="72B7F93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106" name="Text Box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4DD8" w:rsidRPr="00F26C14" w:rsidRDefault="00E14DD8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Mostly microcytic, hypochromic cells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68B3A" id="Text Box 106" o:spid="_x0000_s1129" type="#_x0000_t202" style="position:absolute;margin-left:-5.4pt;margin-top:.05pt;width:336pt;height:2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E14DD8" w:rsidRPr="00F26C14" w:rsidRDefault="00E14DD8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Mostly microcytic, hypochromic cells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14DD8" w:rsidTr="00042809">
        <w:tc>
          <w:tcPr>
            <w:tcW w:w="2335" w:type="dxa"/>
          </w:tcPr>
          <w:p w:rsidR="00E14DD8" w:rsidRDefault="00E14DD8" w:rsidP="00042809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LEUCOCYTES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E14DD8" w:rsidRDefault="00E14DD8" w:rsidP="00042809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6F68257" wp14:editId="69F329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107" name="Text Box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4DD8" w:rsidRPr="00F26C14" w:rsidRDefault="00E14DD8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Adequate, normal morphology, realive lymphocytosis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68257" id="Text Box 107" o:spid="_x0000_s1130" type="#_x0000_t202" style="position:absolute;margin-left:-5.4pt;margin-top:.05pt;width:336pt;height:25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E14DD8" w:rsidRPr="00F26C14" w:rsidRDefault="00E14DD8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Adequate, normal morphology, realive lymphocytosis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14DD8" w:rsidTr="00042809">
        <w:tc>
          <w:tcPr>
            <w:tcW w:w="2335" w:type="dxa"/>
          </w:tcPr>
          <w:p w:rsidR="00E14DD8" w:rsidRDefault="00E14DD8" w:rsidP="00042809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PLATELETS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E14DD8" w:rsidRDefault="00E14DD8" w:rsidP="00042809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3F5B2528" wp14:editId="26AD3E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</wp:posOffset>
                      </wp:positionV>
                      <wp:extent cx="4267200" cy="323850"/>
                      <wp:effectExtent l="0" t="0" r="0" b="7620"/>
                      <wp:wrapSquare wrapText="bothSides"/>
                      <wp:docPr id="108" name="Text Box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4DD8" w:rsidRPr="00F26C14" w:rsidRDefault="00E14DD8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Adequate on film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B2528" id="Text Box 108" o:spid="_x0000_s1131" type="#_x0000_t202" style="position:absolute;margin-left:-5.4pt;margin-top:.1pt;width:336pt;height:25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E14DD8" w:rsidRPr="00F26C14" w:rsidRDefault="00E14DD8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Adequate on film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14DD8" w:rsidTr="00042809">
        <w:tc>
          <w:tcPr>
            <w:tcW w:w="2335" w:type="dxa"/>
          </w:tcPr>
          <w:p w:rsidR="00E14DD8" w:rsidRDefault="00E14DD8" w:rsidP="00042809">
            <w:pPr>
              <w:spacing w:line="276" w:lineRule="auto"/>
            </w:pPr>
            <w:r w:rsidRPr="00AD611C">
              <w:rPr>
                <w:rFonts w:ascii="Times New Roman" w:hAnsi="Times New Roman"/>
                <w:b/>
                <w:sz w:val="24"/>
                <w:szCs w:val="24"/>
              </w:rPr>
              <w:t>COMMENT:</w:t>
            </w:r>
            <w:r w:rsidRPr="00AD611C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6750" w:type="dxa"/>
          </w:tcPr>
          <w:p w:rsidR="00E14DD8" w:rsidRDefault="00E14DD8" w:rsidP="00042809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7A6E935" wp14:editId="194D56B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109" name="Text Box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4DD8" w:rsidRPr="00F26C14" w:rsidRDefault="00E14DD8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Exclude viral infection; otherwise normal findings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6E935" id="Text Box 109" o:spid="_x0000_s1132" type="#_x0000_t202" style="position:absolute;margin-left:-5.4pt;margin-top:.05pt;width:336pt;height:25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E14DD8" w:rsidRPr="00F26C14" w:rsidRDefault="00E14DD8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Exclude viral infection; otherwise normal findings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14DD8" w:rsidTr="00042809">
        <w:tc>
          <w:tcPr>
            <w:tcW w:w="2335" w:type="dxa"/>
          </w:tcPr>
          <w:p w:rsidR="00E14DD8" w:rsidRPr="00F26C14" w:rsidRDefault="00E14DD8" w:rsidP="00042809">
            <w:pPr>
              <w:ind w:left="2880" w:hanging="288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SUGGEST:</w:t>
            </w:r>
          </w:p>
        </w:tc>
        <w:tc>
          <w:tcPr>
            <w:tcW w:w="6750" w:type="dxa"/>
          </w:tcPr>
          <w:p w:rsidR="00E14DD8" w:rsidRDefault="00E14DD8" w:rsidP="00042809"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976C2AC" wp14:editId="5C1749D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</wp:posOffset>
                      </wp:positionV>
                      <wp:extent cx="4267200" cy="323850"/>
                      <wp:effectExtent l="0" t="0" r="0" b="7620"/>
                      <wp:wrapSquare wrapText="bothSides"/>
                      <wp:docPr id="110" name="Text Box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14DD8" w:rsidRPr="00F26C14" w:rsidRDefault="00E14DD8">
                                  <w:pP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Consider viral screen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6C2AC" id="Text Box 110" o:spid="_x0000_s1133" type="#_x0000_t202" style="position:absolute;margin-left:-5.4pt;margin-top:.05pt;width:336pt;height:25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" filled="f" stroked="f" strokeweight=".5pt">
                      <v:textbox style="mso-fit-shape-to-text:t" inset=",0,,0">
                        <w:txbxContent>
                          <w:p w:rsidR="00E14DD8" w:rsidRPr="00F26C14" w:rsidRDefault="00E14DD8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Consider viral screen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E14DD8" w:rsidRPr="00AD611C" w:rsidRDefault="00E14DD8" w:rsidP="00042809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</w:p>
    <w:p w:rsidR="00E14DD8" w:rsidRPr="00AD611C" w:rsidRDefault="00E14DD8" w:rsidP="00042809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</w:p>
    <w:p w:rsidR="00E14DD8" w:rsidRPr="00AD611C" w:rsidRDefault="00E14DD8" w:rsidP="00042809">
      <w:pPr>
        <w:spacing w:after="0"/>
        <w:ind w:left="2880" w:hanging="288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 xml:space="preserve">  Validated by</w:t>
      </w:r>
    </w:p>
    <w:p w:rsidR="00E14DD8" w:rsidRPr="00AD611C" w:rsidRDefault="00E14DD8" w:rsidP="00042809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  <w:r w:rsidRPr="00AD611C">
        <w:rPr>
          <w:rFonts w:ascii="Times New Roman" w:hAnsi="Times New Roman"/>
          <w:sz w:val="24"/>
          <w:szCs w:val="24"/>
        </w:rPr>
        <w:tab/>
      </w:r>
    </w:p>
    <w:p w:rsidR="00E14DD8" w:rsidRPr="00AD611C" w:rsidRDefault="00E14DD8" w:rsidP="00042809">
      <w:pPr>
        <w:spacing w:after="0"/>
        <w:rPr>
          <w:rFonts w:ascii="Times New Roman" w:hAnsi="Times New Roman"/>
          <w:sz w:val="24"/>
          <w:szCs w:val="24"/>
        </w:rPr>
      </w:pPr>
    </w:p>
    <w:p w:rsidR="00E14DD8" w:rsidRPr="00AD611C" w:rsidRDefault="00E14DD8" w:rsidP="00042809">
      <w:pPr>
        <w:spacing w:after="0"/>
        <w:rPr>
          <w:rFonts w:ascii="Times New Roman" w:hAnsi="Times New Roman"/>
          <w:sz w:val="24"/>
          <w:szCs w:val="24"/>
        </w:rPr>
      </w:pPr>
    </w:p>
    <w:p w:rsidR="00E14DD8" w:rsidRDefault="00E14DD8" w:rsidP="00042809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DR</w:t>
      </w:r>
      <w:r w:rsidRPr="00AD611C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OTENG</w:t>
      </w:r>
    </w:p>
    <w:p w:rsidR="00E14DD8" w:rsidRDefault="00E14DD8" w:rsidP="000C33F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127413" w:rsidRDefault="00127413" w:rsidP="000C33F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3784C" w:rsidRDefault="0063784C" w:rsidP="000C33F7">
      <w:pPr>
        <w:spacing w:after="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sectPr w:rsidR="0063784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70E" w:rsidRDefault="00DF070E" w:rsidP="001F5331">
      <w:pPr>
        <w:spacing w:after="0" w:line="240" w:lineRule="auto"/>
      </w:pPr>
      <w:r>
        <w:separator/>
      </w:r>
    </w:p>
  </w:endnote>
  <w:endnote w:type="continuationSeparator" w:id="0">
    <w:p w:rsidR="00DF070E" w:rsidRDefault="00DF070E" w:rsidP="001F5331">
      <w:pPr>
        <w:spacing w:after="0" w:line="240" w:lineRule="auto"/>
      </w:pPr>
      <w:r>
        <w:continuationSeparator/>
      </w:r>
    </w:p>
  </w:endnote>
  <w:endnote w:type="continuationNotice" w:id="1">
    <w:p w:rsidR="00DF070E" w:rsidRDefault="00DF07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3F7" w:rsidRDefault="000C33F7">
    <w:pPr>
      <w:pStyle w:val="Footer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5144B3F8" wp14:editId="53B91F16">
          <wp:simplePos x="0" y="0"/>
          <wp:positionH relativeFrom="margin">
            <wp:align>center</wp:align>
          </wp:positionH>
          <wp:positionV relativeFrom="page">
            <wp:posOffset>8887460</wp:posOffset>
          </wp:positionV>
          <wp:extent cx="6229350" cy="1386205"/>
          <wp:effectExtent l="0" t="0" r="0" b="4445"/>
          <wp:wrapThrough wrapText="bothSides">
            <wp:wrapPolygon edited="0">
              <wp:start x="0" y="0"/>
              <wp:lineTo x="0" y="21372"/>
              <wp:lineTo x="21534" y="21372"/>
              <wp:lineTo x="21534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hae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9350" cy="1386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70E" w:rsidRDefault="00DF070E" w:rsidP="001F5331">
      <w:pPr>
        <w:spacing w:after="0" w:line="240" w:lineRule="auto"/>
      </w:pPr>
      <w:r>
        <w:separator/>
      </w:r>
    </w:p>
  </w:footnote>
  <w:footnote w:type="continuationSeparator" w:id="0">
    <w:p w:rsidR="00DF070E" w:rsidRDefault="00DF070E" w:rsidP="001F5331">
      <w:pPr>
        <w:spacing w:after="0" w:line="240" w:lineRule="auto"/>
      </w:pPr>
      <w:r>
        <w:continuationSeparator/>
      </w:r>
    </w:p>
  </w:footnote>
  <w:footnote w:type="continuationNotice" w:id="1">
    <w:p w:rsidR="00DF070E" w:rsidRDefault="00DF07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3F7" w:rsidRDefault="000C33F7">
    <w:pPr>
      <w:pStyle w:val="Header"/>
      <w:rPr>
        <w:rFonts w:ascii="Times New Roman" w:hAnsi="Times New Roman" w:cs="Times New Roman"/>
        <w:b/>
        <w:noProof/>
        <w:color w:val="2D0660"/>
        <w:sz w:val="24"/>
        <w:szCs w:val="24"/>
        <w:lang w:val="en-US"/>
      </w:rPr>
    </w:pPr>
  </w:p>
  <w:p w:rsidR="000C33F7" w:rsidRDefault="000C33F7">
    <w:pPr>
      <w:pStyle w:val="Header"/>
      <w:rPr>
        <w:rFonts w:ascii="Times New Roman" w:hAnsi="Times New Roman" w:cs="Times New Roman"/>
        <w:b/>
        <w:color w:val="2D0660"/>
        <w:sz w:val="24"/>
        <w:szCs w:val="24"/>
      </w:rPr>
    </w:pPr>
    <w:r>
      <w:rPr>
        <w:rFonts w:ascii="Times New Roman" w:hAnsi="Times New Roman" w:cs="Times New Roman"/>
        <w:b/>
        <w:noProof/>
        <w:color w:val="2D0660"/>
        <w:sz w:val="24"/>
        <w:szCs w:val="24"/>
        <w:lang w:val="en-US"/>
      </w:rPr>
      <w:drawing>
        <wp:anchor distT="0" distB="0" distL="114300" distR="114300" simplePos="0" relativeHeight="251656704" behindDoc="1" locked="0" layoutInCell="1" allowOverlap="1" wp14:anchorId="59BAD1E4" wp14:editId="6F1302D3">
          <wp:simplePos x="0" y="0"/>
          <wp:positionH relativeFrom="page">
            <wp:align>left</wp:align>
          </wp:positionH>
          <wp:positionV relativeFrom="page">
            <wp:posOffset>155994</wp:posOffset>
          </wp:positionV>
          <wp:extent cx="6252210" cy="1112520"/>
          <wp:effectExtent l="0" t="0" r="0" b="0"/>
          <wp:wrapThrough wrapText="bothSides">
            <wp:wrapPolygon edited="0">
              <wp:start x="0" y="0"/>
              <wp:lineTo x="0" y="21082"/>
              <wp:lineTo x="21521" y="21082"/>
              <wp:lineTo x="21521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HEMATHOLOGY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202"/>
                  <a:stretch/>
                </pic:blipFill>
                <pic:spPr bwMode="auto">
                  <a:xfrm>
                    <a:off x="0" y="0"/>
                    <a:ext cx="6280185" cy="11177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2FF9">
      <w:rPr>
        <w:rFonts w:ascii="Times New Roman" w:hAnsi="Times New Roman" w:cs="Times New Roman"/>
        <w:b/>
        <w:color w:val="2D0660"/>
        <w:sz w:val="24"/>
        <w:szCs w:val="24"/>
      </w:rPr>
      <w:t xml:space="preserve">Ref: </w:t>
    </w:r>
  </w:p>
  <w:p w:rsidR="000C33F7" w:rsidRDefault="000C33F7">
    <w:pPr>
      <w:pStyle w:val="Header"/>
      <w:rPr>
        <w:rFonts w:ascii="Times New Roman" w:hAnsi="Times New Roman" w:cs="Times New Roman"/>
        <w:b/>
        <w:color w:val="2D0660"/>
        <w:sz w:val="24"/>
        <w:szCs w:val="24"/>
      </w:rPr>
    </w:pPr>
  </w:p>
  <w:p w:rsidR="000C33F7" w:rsidRDefault="000C33F7">
    <w:pPr>
      <w:pStyle w:val="Header"/>
      <w:rPr>
        <w:rFonts w:ascii="Times New Roman" w:hAnsi="Times New Roman" w:cs="Times New Roman"/>
        <w:b/>
        <w:color w:val="2D0660"/>
        <w:sz w:val="24"/>
        <w:szCs w:val="24"/>
      </w:rPr>
    </w:pPr>
  </w:p>
  <w:p w:rsidR="000C33F7" w:rsidRPr="009C408D" w:rsidRDefault="000C33F7" w:rsidP="009C408D">
    <w:pPr>
      <w:pStyle w:val="Header"/>
      <w:rPr>
        <w:rFonts w:ascii="Times New Roman" w:hAnsi="Times New Roman" w:cs="Times New Roman"/>
        <w:b/>
        <w:color w:val="2D0660"/>
        <w:sz w:val="24"/>
        <w:szCs w:val="24"/>
      </w:rPr>
    </w:pPr>
    <w:r>
      <w:rPr>
        <w:rFonts w:ascii="Times New Roman" w:hAnsi="Times New Roman" w:cs="Times New Roman"/>
        <w:b/>
        <w:noProof/>
        <w:color w:val="2D0660"/>
        <w:sz w:val="24"/>
        <w:szCs w:val="24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9805845" o:spid="_x0000_s2049" type="#_x0000_t75" style="position:absolute;margin-left:0;margin-top:0;width:451.25pt;height:451.25pt;z-index:-251657728;mso-position-horizontal:center;mso-position-horizontal-relative:margin;mso-position-vertical:center;mso-position-vertical-relative:margin" o:allowincell="f">
          <v:imagedata r:id="rId2" o:title="ug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6B"/>
    <w:rsid w:val="0006175E"/>
    <w:rsid w:val="000B7257"/>
    <w:rsid w:val="000C33F7"/>
    <w:rsid w:val="000D6DEA"/>
    <w:rsid w:val="0010494C"/>
    <w:rsid w:val="00112AAA"/>
    <w:rsid w:val="00127413"/>
    <w:rsid w:val="00136AC5"/>
    <w:rsid w:val="00165E8D"/>
    <w:rsid w:val="00196896"/>
    <w:rsid w:val="001D50BC"/>
    <w:rsid w:val="001F5331"/>
    <w:rsid w:val="00276C4F"/>
    <w:rsid w:val="00305A04"/>
    <w:rsid w:val="003076A8"/>
    <w:rsid w:val="00355F6B"/>
    <w:rsid w:val="003C7C21"/>
    <w:rsid w:val="00407673"/>
    <w:rsid w:val="0046256D"/>
    <w:rsid w:val="005678E3"/>
    <w:rsid w:val="005A4CEE"/>
    <w:rsid w:val="00611079"/>
    <w:rsid w:val="0063784C"/>
    <w:rsid w:val="0066031B"/>
    <w:rsid w:val="00686B0D"/>
    <w:rsid w:val="00740065"/>
    <w:rsid w:val="00743521"/>
    <w:rsid w:val="007E5483"/>
    <w:rsid w:val="00892DCA"/>
    <w:rsid w:val="009845A9"/>
    <w:rsid w:val="009B772F"/>
    <w:rsid w:val="009C408D"/>
    <w:rsid w:val="00AC40D7"/>
    <w:rsid w:val="00AE4674"/>
    <w:rsid w:val="00B45770"/>
    <w:rsid w:val="00B577F8"/>
    <w:rsid w:val="00B83220"/>
    <w:rsid w:val="00B947D9"/>
    <w:rsid w:val="00BB7E69"/>
    <w:rsid w:val="00BC65CB"/>
    <w:rsid w:val="00BE5817"/>
    <w:rsid w:val="00C1390B"/>
    <w:rsid w:val="00CF7AC1"/>
    <w:rsid w:val="00D85B80"/>
    <w:rsid w:val="00DD3BC1"/>
    <w:rsid w:val="00DF070E"/>
    <w:rsid w:val="00E12401"/>
    <w:rsid w:val="00E14DD8"/>
    <w:rsid w:val="00E50911"/>
    <w:rsid w:val="00F26C14"/>
    <w:rsid w:val="00FA6356"/>
    <w:rsid w:val="00FE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03181DF-89F6-49DC-B089-D354EDA9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80"/>
    <w:rPr>
      <w:lang w:val="cy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31"/>
    <w:rPr>
      <w:lang w:val="cy-GB"/>
    </w:rPr>
  </w:style>
  <w:style w:type="paragraph" w:styleId="Footer">
    <w:name w:val="footer"/>
    <w:basedOn w:val="Normal"/>
    <w:link w:val="FooterChar"/>
    <w:uiPriority w:val="99"/>
    <w:unhideWhenUsed/>
    <w:rsid w:val="001F5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31"/>
    <w:rPr>
      <w:lang w:val="cy-GB"/>
    </w:rPr>
  </w:style>
  <w:style w:type="character" w:styleId="PlaceholderText">
    <w:name w:val="Placeholder Text"/>
    <w:basedOn w:val="DefaultParagraphFont"/>
    <w:uiPriority w:val="99"/>
    <w:semiHidden/>
    <w:rsid w:val="00305A04"/>
    <w:rPr>
      <w:color w:val="808080"/>
    </w:rPr>
  </w:style>
  <w:style w:type="table" w:styleId="TableGrid">
    <w:name w:val="Table Grid"/>
    <w:basedOn w:val="TableNormal"/>
    <w:uiPriority w:val="39"/>
    <w:rsid w:val="0030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5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B80"/>
    <w:rPr>
      <w:rFonts w:ascii="Segoe UI" w:hAnsi="Segoe UI" w:cs="Segoe UI"/>
      <w:sz w:val="18"/>
      <w:szCs w:val="18"/>
      <w:lang w:val="cy-GB"/>
    </w:rPr>
  </w:style>
  <w:style w:type="paragraph" w:styleId="NoSpacing">
    <w:name w:val="No Spacing"/>
    <w:uiPriority w:val="1"/>
    <w:qFormat/>
    <w:rsid w:val="00407673"/>
    <w:pPr>
      <w:spacing w:after="0" w:line="240" w:lineRule="auto"/>
    </w:pPr>
    <w:rPr>
      <w:lang w:val="cy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Film%20Com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2B825-1155-462C-8494-B3AE5495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Film Comment.dotx</Template>
  <TotalTime>110</TotalTime>
  <Pages>12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16</cp:revision>
  <cp:lastPrinted>2024-06-07T13:49:00Z</cp:lastPrinted>
  <dcterms:created xsi:type="dcterms:W3CDTF">2024-06-14T10:11:00Z</dcterms:created>
  <dcterms:modified xsi:type="dcterms:W3CDTF">2024-06-14T12:49:00Z</dcterms:modified>
</cp:coreProperties>
</file>